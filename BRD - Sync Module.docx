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58" w:type="pct"/>
        <w:jc w:val="center"/>
        <w:tblLook w:val="04A0" w:firstRow="1" w:lastRow="0" w:firstColumn="1" w:lastColumn="0" w:noHBand="0" w:noVBand="1"/>
      </w:tblPr>
      <w:tblGrid>
        <w:gridCol w:w="10106"/>
      </w:tblGrid>
      <w:tr w:rsidR="001D6EA1" w:rsidRPr="00EF16EC" w14:paraId="3498989F" w14:textId="77777777" w:rsidTr="00460876">
        <w:trPr>
          <w:trHeight w:val="1966"/>
          <w:jc w:val="center"/>
        </w:trPr>
        <w:tc>
          <w:tcPr>
            <w:tcW w:w="5000" w:type="pct"/>
          </w:tcPr>
          <w:p w14:paraId="490DE1B4" w14:textId="77777777" w:rsidR="001D6EA1" w:rsidRPr="00D1718A" w:rsidRDefault="001D6EA1" w:rsidP="00D00F70">
            <w:pPr>
              <w:pStyle w:val="NoSpacing"/>
              <w:jc w:val="center"/>
              <w:rPr>
                <w:rFonts w:ascii="Broadway" w:hAnsi="Broadway"/>
                <w:caps/>
                <w:color w:val="E36C0A"/>
                <w:sz w:val="96"/>
                <w:szCs w:val="96"/>
              </w:rPr>
            </w:pPr>
          </w:p>
        </w:tc>
      </w:tr>
      <w:tr w:rsidR="001D6EA1" w14:paraId="45ECADF4" w14:textId="77777777" w:rsidTr="00460876">
        <w:trPr>
          <w:trHeight w:val="983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5D23EA9F" w14:textId="5F86F0A5" w:rsidR="001D6EA1" w:rsidRPr="00496BE2" w:rsidRDefault="005C38D2" w:rsidP="00D00F70">
            <w:pPr>
              <w:pStyle w:val="NoSpacing"/>
              <w:jc w:val="center"/>
              <w:rPr>
                <w:rFonts w:ascii="Cambria" w:hAnsi="Cambria"/>
                <w:sz w:val="56"/>
                <w:szCs w:val="56"/>
              </w:rPr>
            </w:pPr>
            <w:r>
              <w:rPr>
                <w:rFonts w:ascii="Cambria" w:hAnsi="Cambria"/>
                <w:sz w:val="56"/>
                <w:szCs w:val="56"/>
              </w:rPr>
              <w:t>Synchronization of</w:t>
            </w:r>
            <w:r w:rsidR="00EB65C2">
              <w:rPr>
                <w:rFonts w:ascii="Cambria" w:hAnsi="Cambria"/>
                <w:sz w:val="56"/>
                <w:szCs w:val="56"/>
              </w:rPr>
              <w:t xml:space="preserve"> Inspection and Geo Tagging Applications</w:t>
            </w:r>
          </w:p>
        </w:tc>
      </w:tr>
      <w:tr w:rsidR="001D6EA1" w14:paraId="485C1526" w14:textId="77777777" w:rsidTr="00460876">
        <w:trPr>
          <w:trHeight w:val="492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14:paraId="06280532" w14:textId="77777777" w:rsidR="001D6EA1" w:rsidRPr="00496BE2" w:rsidRDefault="001D6EA1" w:rsidP="00577498">
            <w:pPr>
              <w:pStyle w:val="NoSpacing"/>
              <w:jc w:val="center"/>
              <w:rPr>
                <w:rFonts w:ascii="Cambria" w:hAnsi="Cambria"/>
                <w:b/>
                <w:sz w:val="40"/>
                <w:szCs w:val="40"/>
              </w:rPr>
            </w:pPr>
          </w:p>
        </w:tc>
      </w:tr>
      <w:tr w:rsidR="001D6EA1" w14:paraId="2651DEA3" w14:textId="77777777" w:rsidTr="00460876">
        <w:trPr>
          <w:trHeight w:val="246"/>
          <w:jc w:val="center"/>
        </w:trPr>
        <w:tc>
          <w:tcPr>
            <w:tcW w:w="5000" w:type="pct"/>
            <w:vAlign w:val="center"/>
          </w:tcPr>
          <w:p w14:paraId="0FA41F4F" w14:textId="77777777" w:rsidR="001D6EA1" w:rsidRPr="00022899" w:rsidRDefault="001D6EA1" w:rsidP="00D00F70">
            <w:pPr>
              <w:pStyle w:val="NoSpacing"/>
              <w:jc w:val="center"/>
            </w:pPr>
          </w:p>
        </w:tc>
      </w:tr>
      <w:tr w:rsidR="001D6EA1" w14:paraId="24323EBB" w14:textId="77777777" w:rsidTr="00460876">
        <w:trPr>
          <w:trHeight w:val="246"/>
          <w:jc w:val="center"/>
        </w:trPr>
        <w:tc>
          <w:tcPr>
            <w:tcW w:w="5000" w:type="pct"/>
            <w:vAlign w:val="center"/>
          </w:tcPr>
          <w:p w14:paraId="2DD6CAE3" w14:textId="77777777" w:rsidR="001D6EA1" w:rsidRPr="00022899" w:rsidRDefault="001D6EA1" w:rsidP="00D00F70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D6EA1" w14:paraId="4F2DF069" w14:textId="77777777" w:rsidTr="00460876">
        <w:trPr>
          <w:trHeight w:val="246"/>
          <w:jc w:val="center"/>
        </w:trPr>
        <w:tc>
          <w:tcPr>
            <w:tcW w:w="5000" w:type="pct"/>
            <w:vAlign w:val="center"/>
          </w:tcPr>
          <w:p w14:paraId="369D64B9" w14:textId="77777777" w:rsidR="001D6EA1" w:rsidRPr="00022899" w:rsidRDefault="001D6EA1" w:rsidP="00D00F70">
            <w:pPr>
              <w:pStyle w:val="NoSpacing"/>
              <w:jc w:val="center"/>
              <w:rPr>
                <w:b/>
                <w:bCs/>
              </w:rPr>
            </w:pPr>
          </w:p>
        </w:tc>
      </w:tr>
    </w:tbl>
    <w:p w14:paraId="306CD8DE" w14:textId="77777777" w:rsidR="001D6EA1" w:rsidRDefault="001D6EA1" w:rsidP="001D6EA1"/>
    <w:p w14:paraId="5AC885A1" w14:textId="77777777" w:rsidR="001D6EA1" w:rsidRDefault="001D6EA1" w:rsidP="001D6EA1"/>
    <w:p w14:paraId="59BB482E" w14:textId="77777777" w:rsidR="001D6EA1" w:rsidRDefault="001D6EA1" w:rsidP="001D6EA1">
      <w:pPr>
        <w:jc w:val="center"/>
        <w:rPr>
          <w:rFonts w:ascii="Arial" w:hAnsi="Arial" w:cs="Arial"/>
          <w:b/>
          <w:sz w:val="48"/>
          <w:szCs w:val="48"/>
        </w:rPr>
      </w:pPr>
    </w:p>
    <w:p w14:paraId="00CCECA0" w14:textId="77777777" w:rsidR="001D6EA1" w:rsidRDefault="001D6EA1" w:rsidP="001D6EA1">
      <w:pPr>
        <w:rPr>
          <w:rFonts w:cs="Arial"/>
          <w:sz w:val="22"/>
          <w:szCs w:val="22"/>
        </w:rPr>
      </w:pPr>
    </w:p>
    <w:p w14:paraId="509E566B" w14:textId="77777777" w:rsidR="001D6EA1" w:rsidRDefault="001D6EA1" w:rsidP="001D6EA1">
      <w:pPr>
        <w:jc w:val="center"/>
      </w:pPr>
    </w:p>
    <w:p w14:paraId="65662BB9" w14:textId="77777777" w:rsidR="000A47E6" w:rsidRDefault="000A47E6" w:rsidP="001D6EA1">
      <w:pPr>
        <w:jc w:val="center"/>
      </w:pPr>
    </w:p>
    <w:p w14:paraId="1BA8503F" w14:textId="77777777" w:rsidR="000A47E6" w:rsidRDefault="000A47E6" w:rsidP="001D6EA1">
      <w:pPr>
        <w:jc w:val="center"/>
      </w:pPr>
    </w:p>
    <w:p w14:paraId="231B33EA" w14:textId="77777777" w:rsidR="000A47E6" w:rsidRDefault="000A47E6" w:rsidP="001D6EA1">
      <w:pPr>
        <w:jc w:val="center"/>
      </w:pPr>
    </w:p>
    <w:p w14:paraId="65A3663B" w14:textId="77777777" w:rsidR="000A47E6" w:rsidRDefault="000A47E6" w:rsidP="001D6EA1">
      <w:pPr>
        <w:jc w:val="center"/>
      </w:pPr>
    </w:p>
    <w:p w14:paraId="4895D78D" w14:textId="77777777" w:rsidR="000A47E6" w:rsidRDefault="000A47E6" w:rsidP="001D6EA1">
      <w:pPr>
        <w:jc w:val="center"/>
      </w:pPr>
    </w:p>
    <w:p w14:paraId="377B0833" w14:textId="77777777" w:rsidR="000A47E6" w:rsidRDefault="000A47E6" w:rsidP="001D6EA1">
      <w:pPr>
        <w:jc w:val="center"/>
      </w:pPr>
    </w:p>
    <w:p w14:paraId="05F66D6A" w14:textId="77777777" w:rsidR="000A47E6" w:rsidRDefault="000A47E6" w:rsidP="001D6EA1">
      <w:pPr>
        <w:jc w:val="center"/>
      </w:pPr>
    </w:p>
    <w:p w14:paraId="59D029AA" w14:textId="77777777" w:rsidR="000A47E6" w:rsidRDefault="000A47E6" w:rsidP="001D6EA1">
      <w:pPr>
        <w:jc w:val="center"/>
      </w:pPr>
    </w:p>
    <w:p w14:paraId="21DB3467" w14:textId="77777777" w:rsidR="000A47E6" w:rsidRDefault="000A47E6" w:rsidP="001D6EA1">
      <w:pPr>
        <w:jc w:val="center"/>
      </w:pPr>
    </w:p>
    <w:p w14:paraId="71761E7E" w14:textId="77777777" w:rsidR="000A47E6" w:rsidRDefault="000A47E6" w:rsidP="001D6EA1">
      <w:pPr>
        <w:jc w:val="center"/>
      </w:pPr>
    </w:p>
    <w:p w14:paraId="5B7CC820" w14:textId="77777777" w:rsidR="000A47E6" w:rsidRDefault="000A47E6" w:rsidP="001D6EA1">
      <w:pPr>
        <w:jc w:val="center"/>
      </w:pPr>
    </w:p>
    <w:p w14:paraId="5D16534F" w14:textId="77777777" w:rsidR="000A47E6" w:rsidRPr="000E595D" w:rsidRDefault="000A47E6" w:rsidP="001D6EA1">
      <w:pPr>
        <w:jc w:val="center"/>
      </w:pPr>
    </w:p>
    <w:p w14:paraId="3C86D5D1" w14:textId="77777777" w:rsidR="001D6EA1" w:rsidRDefault="001D6EA1" w:rsidP="001D6EA1">
      <w:pPr>
        <w:pStyle w:val="TOCHeading"/>
        <w:numPr>
          <w:ilvl w:val="0"/>
          <w:numId w:val="0"/>
        </w:numPr>
        <w:ind w:left="432"/>
        <w:jc w:val="center"/>
      </w:pPr>
      <w:r>
        <w:lastRenderedPageBreak/>
        <w:t>Table of Contents</w:t>
      </w:r>
    </w:p>
    <w:p w14:paraId="14DF6BC2" w14:textId="542F304F" w:rsidR="007045DF" w:rsidRDefault="001D6EA1">
      <w:pPr>
        <w:pStyle w:val="TOC1"/>
        <w:tabs>
          <w:tab w:val="left" w:pos="480"/>
          <w:tab w:val="right" w:leader="dot" w:pos="99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23050040" w:history="1">
        <w:r w:rsidR="007045DF" w:rsidRPr="00FA622B">
          <w:rPr>
            <w:rStyle w:val="Hyperlink"/>
            <w:noProof/>
            <w:lang w:val="en-GB"/>
          </w:rPr>
          <w:t>1</w:t>
        </w:r>
        <w:r w:rsidR="007045D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045DF" w:rsidRPr="00FA622B">
          <w:rPr>
            <w:rStyle w:val="Hyperlink"/>
            <w:noProof/>
            <w:lang w:val="en-GB"/>
          </w:rPr>
          <w:t>Introduction</w:t>
        </w:r>
        <w:r w:rsidR="007045DF">
          <w:rPr>
            <w:noProof/>
            <w:webHidden/>
          </w:rPr>
          <w:tab/>
        </w:r>
        <w:r w:rsidR="007045DF">
          <w:rPr>
            <w:noProof/>
            <w:webHidden/>
          </w:rPr>
          <w:fldChar w:fldCharType="begin"/>
        </w:r>
        <w:r w:rsidR="007045DF">
          <w:rPr>
            <w:noProof/>
            <w:webHidden/>
          </w:rPr>
          <w:instrText xml:space="preserve"> PAGEREF _Toc123050040 \h </w:instrText>
        </w:r>
        <w:r w:rsidR="007045DF">
          <w:rPr>
            <w:noProof/>
            <w:webHidden/>
          </w:rPr>
        </w:r>
        <w:r w:rsidR="007045DF">
          <w:rPr>
            <w:noProof/>
            <w:webHidden/>
          </w:rPr>
          <w:fldChar w:fldCharType="separate"/>
        </w:r>
        <w:r w:rsidR="00772FFB">
          <w:rPr>
            <w:noProof/>
            <w:webHidden/>
          </w:rPr>
          <w:t>5</w:t>
        </w:r>
        <w:r w:rsidR="007045DF">
          <w:rPr>
            <w:noProof/>
            <w:webHidden/>
          </w:rPr>
          <w:fldChar w:fldCharType="end"/>
        </w:r>
      </w:hyperlink>
    </w:p>
    <w:p w14:paraId="5A35BD4D" w14:textId="6D71C3BD" w:rsidR="007045DF" w:rsidRDefault="00676F62">
      <w:pPr>
        <w:pStyle w:val="TOC1"/>
        <w:tabs>
          <w:tab w:val="left" w:pos="480"/>
          <w:tab w:val="right" w:leader="dot" w:pos="99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23050041" w:history="1">
        <w:r w:rsidR="007045DF" w:rsidRPr="00FA622B">
          <w:rPr>
            <w:rStyle w:val="Hyperlink"/>
            <w:noProof/>
            <w:lang w:val="en-GB"/>
          </w:rPr>
          <w:t>2</w:t>
        </w:r>
        <w:r w:rsidR="007045D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045DF" w:rsidRPr="00FA622B">
          <w:rPr>
            <w:rStyle w:val="Hyperlink"/>
            <w:noProof/>
            <w:lang w:val="en-GB"/>
          </w:rPr>
          <w:t>Objectives</w:t>
        </w:r>
        <w:r w:rsidR="007045DF">
          <w:rPr>
            <w:noProof/>
            <w:webHidden/>
          </w:rPr>
          <w:tab/>
        </w:r>
        <w:r w:rsidR="007045DF">
          <w:rPr>
            <w:noProof/>
            <w:webHidden/>
          </w:rPr>
          <w:fldChar w:fldCharType="begin"/>
        </w:r>
        <w:r w:rsidR="007045DF">
          <w:rPr>
            <w:noProof/>
            <w:webHidden/>
          </w:rPr>
          <w:instrText xml:space="preserve"> PAGEREF _Toc123050041 \h </w:instrText>
        </w:r>
        <w:r w:rsidR="007045DF">
          <w:rPr>
            <w:noProof/>
            <w:webHidden/>
          </w:rPr>
        </w:r>
        <w:r w:rsidR="007045DF">
          <w:rPr>
            <w:noProof/>
            <w:webHidden/>
          </w:rPr>
          <w:fldChar w:fldCharType="separate"/>
        </w:r>
        <w:r w:rsidR="00772FFB">
          <w:rPr>
            <w:noProof/>
            <w:webHidden/>
          </w:rPr>
          <w:t>5</w:t>
        </w:r>
        <w:r w:rsidR="007045DF">
          <w:rPr>
            <w:noProof/>
            <w:webHidden/>
          </w:rPr>
          <w:fldChar w:fldCharType="end"/>
        </w:r>
      </w:hyperlink>
    </w:p>
    <w:p w14:paraId="5AAC2C48" w14:textId="7EC64D28" w:rsidR="007045DF" w:rsidRDefault="00676F62">
      <w:pPr>
        <w:pStyle w:val="TOC1"/>
        <w:tabs>
          <w:tab w:val="left" w:pos="480"/>
          <w:tab w:val="right" w:leader="dot" w:pos="99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23050042" w:history="1">
        <w:r w:rsidR="007045DF" w:rsidRPr="00FA622B">
          <w:rPr>
            <w:rStyle w:val="Hyperlink"/>
            <w:noProof/>
            <w:lang w:val="en-GB"/>
          </w:rPr>
          <w:t>3</w:t>
        </w:r>
        <w:r w:rsidR="007045D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045DF" w:rsidRPr="00FA622B">
          <w:rPr>
            <w:rStyle w:val="Hyperlink"/>
            <w:noProof/>
            <w:lang w:val="en-GB"/>
          </w:rPr>
          <w:t>Business Requirements</w:t>
        </w:r>
        <w:r w:rsidR="007045DF">
          <w:rPr>
            <w:noProof/>
            <w:webHidden/>
          </w:rPr>
          <w:tab/>
        </w:r>
        <w:r w:rsidR="007045DF">
          <w:rPr>
            <w:noProof/>
            <w:webHidden/>
          </w:rPr>
          <w:fldChar w:fldCharType="begin"/>
        </w:r>
        <w:r w:rsidR="007045DF">
          <w:rPr>
            <w:noProof/>
            <w:webHidden/>
          </w:rPr>
          <w:instrText xml:space="preserve"> PAGEREF _Toc123050042 \h </w:instrText>
        </w:r>
        <w:r w:rsidR="007045DF">
          <w:rPr>
            <w:noProof/>
            <w:webHidden/>
          </w:rPr>
        </w:r>
        <w:r w:rsidR="007045DF">
          <w:rPr>
            <w:noProof/>
            <w:webHidden/>
          </w:rPr>
          <w:fldChar w:fldCharType="separate"/>
        </w:r>
        <w:r w:rsidR="00772FFB">
          <w:rPr>
            <w:noProof/>
            <w:webHidden/>
          </w:rPr>
          <w:t>5</w:t>
        </w:r>
        <w:r w:rsidR="007045DF">
          <w:rPr>
            <w:noProof/>
            <w:webHidden/>
          </w:rPr>
          <w:fldChar w:fldCharType="end"/>
        </w:r>
      </w:hyperlink>
    </w:p>
    <w:p w14:paraId="1A2BA2EC" w14:textId="251B26CF" w:rsidR="007045DF" w:rsidRDefault="00676F62">
      <w:pPr>
        <w:pStyle w:val="TOC1"/>
        <w:tabs>
          <w:tab w:val="left" w:pos="480"/>
          <w:tab w:val="right" w:leader="dot" w:pos="99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23050043" w:history="1">
        <w:r w:rsidR="007045DF" w:rsidRPr="00FA622B">
          <w:rPr>
            <w:rStyle w:val="Hyperlink"/>
            <w:noProof/>
            <w:lang w:val="en-GB"/>
          </w:rPr>
          <w:t>4</w:t>
        </w:r>
        <w:r w:rsidR="007045D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045DF" w:rsidRPr="00FA622B">
          <w:rPr>
            <w:rStyle w:val="Hyperlink"/>
            <w:noProof/>
            <w:lang w:val="en-GB"/>
          </w:rPr>
          <w:t>UI of Geotagging Application</w:t>
        </w:r>
        <w:r w:rsidR="007045DF">
          <w:rPr>
            <w:noProof/>
            <w:webHidden/>
          </w:rPr>
          <w:tab/>
        </w:r>
        <w:r w:rsidR="007045DF">
          <w:rPr>
            <w:noProof/>
            <w:webHidden/>
          </w:rPr>
          <w:fldChar w:fldCharType="begin"/>
        </w:r>
        <w:r w:rsidR="007045DF">
          <w:rPr>
            <w:noProof/>
            <w:webHidden/>
          </w:rPr>
          <w:instrText xml:space="preserve"> PAGEREF _Toc123050043 \h </w:instrText>
        </w:r>
        <w:r w:rsidR="007045DF">
          <w:rPr>
            <w:noProof/>
            <w:webHidden/>
          </w:rPr>
        </w:r>
        <w:r w:rsidR="007045DF">
          <w:rPr>
            <w:noProof/>
            <w:webHidden/>
          </w:rPr>
          <w:fldChar w:fldCharType="separate"/>
        </w:r>
        <w:r w:rsidR="00772FFB">
          <w:rPr>
            <w:noProof/>
            <w:webHidden/>
          </w:rPr>
          <w:t>5</w:t>
        </w:r>
        <w:r w:rsidR="007045DF">
          <w:rPr>
            <w:noProof/>
            <w:webHidden/>
          </w:rPr>
          <w:fldChar w:fldCharType="end"/>
        </w:r>
      </w:hyperlink>
    </w:p>
    <w:p w14:paraId="1715E645" w14:textId="017D6C95" w:rsidR="007045DF" w:rsidRDefault="00676F62">
      <w:pPr>
        <w:pStyle w:val="TOC1"/>
        <w:tabs>
          <w:tab w:val="left" w:pos="480"/>
          <w:tab w:val="right" w:leader="dot" w:pos="99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23050044" w:history="1">
        <w:r w:rsidR="007045DF" w:rsidRPr="00FA622B">
          <w:rPr>
            <w:rStyle w:val="Hyperlink"/>
            <w:noProof/>
          </w:rPr>
          <w:t>5</w:t>
        </w:r>
        <w:r w:rsidR="007045D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045DF" w:rsidRPr="00FA622B">
          <w:rPr>
            <w:rStyle w:val="Hyperlink"/>
            <w:noProof/>
          </w:rPr>
          <w:t>UI of the Inspection Application</w:t>
        </w:r>
        <w:r w:rsidR="007045DF">
          <w:rPr>
            <w:noProof/>
            <w:webHidden/>
          </w:rPr>
          <w:tab/>
        </w:r>
        <w:r w:rsidR="007045DF">
          <w:rPr>
            <w:noProof/>
            <w:webHidden/>
          </w:rPr>
          <w:fldChar w:fldCharType="begin"/>
        </w:r>
        <w:r w:rsidR="007045DF">
          <w:rPr>
            <w:noProof/>
            <w:webHidden/>
          </w:rPr>
          <w:instrText xml:space="preserve"> PAGEREF _Toc123050044 \h </w:instrText>
        </w:r>
        <w:r w:rsidR="007045DF">
          <w:rPr>
            <w:noProof/>
            <w:webHidden/>
          </w:rPr>
        </w:r>
        <w:r w:rsidR="007045DF">
          <w:rPr>
            <w:noProof/>
            <w:webHidden/>
          </w:rPr>
          <w:fldChar w:fldCharType="separate"/>
        </w:r>
        <w:r w:rsidR="00772FFB">
          <w:rPr>
            <w:noProof/>
            <w:webHidden/>
          </w:rPr>
          <w:t>7</w:t>
        </w:r>
        <w:r w:rsidR="007045DF">
          <w:rPr>
            <w:noProof/>
            <w:webHidden/>
          </w:rPr>
          <w:fldChar w:fldCharType="end"/>
        </w:r>
      </w:hyperlink>
    </w:p>
    <w:p w14:paraId="6DF07D1B" w14:textId="18411C17" w:rsidR="00287AEE" w:rsidRDefault="001D6EA1" w:rsidP="00814989">
      <w:pPr>
        <w:pStyle w:val="TOCHeading"/>
        <w:numPr>
          <w:ilvl w:val="0"/>
          <w:numId w:val="0"/>
        </w:numPr>
        <w:spacing w:after="100" w:afterAutospacing="1"/>
        <w:ind w:left="432"/>
        <w:jc w:val="center"/>
      </w:pPr>
      <w:r>
        <w:fldChar w:fldCharType="end"/>
      </w:r>
      <w:r w:rsidR="00287AEE">
        <w:br w:type="page"/>
      </w:r>
    </w:p>
    <w:p w14:paraId="3DFC61AE" w14:textId="77777777" w:rsidR="00B90241" w:rsidRPr="00814989" w:rsidRDefault="00B90241" w:rsidP="00814989">
      <w:pPr>
        <w:pStyle w:val="TOCHeading"/>
        <w:numPr>
          <w:ilvl w:val="0"/>
          <w:numId w:val="0"/>
        </w:numPr>
        <w:spacing w:after="100" w:afterAutospacing="1"/>
        <w:ind w:left="432"/>
        <w:jc w:val="center"/>
        <w:rPr>
          <w:lang w:val="en-US"/>
        </w:rPr>
      </w:pPr>
      <w:r>
        <w:rPr>
          <w:lang w:val="en-US"/>
        </w:rPr>
        <w:lastRenderedPageBreak/>
        <w:t>List</w:t>
      </w:r>
      <w:r w:rsidRPr="00814989">
        <w:rPr>
          <w:lang w:val="en-US"/>
        </w:rPr>
        <w:t xml:space="preserve"> of </w:t>
      </w:r>
      <w:r>
        <w:rPr>
          <w:lang w:val="en-US"/>
        </w:rPr>
        <w:t>Figures</w:t>
      </w:r>
      <w:r w:rsidRPr="00814989">
        <w:rPr>
          <w:lang w:val="en-US"/>
        </w:rPr>
        <w:t xml:space="preserve"> </w:t>
      </w:r>
    </w:p>
    <w:p w14:paraId="0EBE8AAB" w14:textId="6528CD84" w:rsidR="00DF7196" w:rsidRDefault="00A24CD7">
      <w:pPr>
        <w:pStyle w:val="TableofFigures"/>
        <w:tabs>
          <w:tab w:val="right" w:leader="dot" w:pos="9980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sz w:val="20"/>
          <w:szCs w:val="24"/>
        </w:rPr>
        <w:fldChar w:fldCharType="begin"/>
      </w:r>
      <w:r>
        <w:rPr>
          <w:sz w:val="20"/>
          <w:szCs w:val="24"/>
        </w:rPr>
        <w:instrText xml:space="preserve"> TOC \h \z \c "Figure" </w:instrText>
      </w:r>
      <w:r>
        <w:rPr>
          <w:sz w:val="20"/>
          <w:szCs w:val="24"/>
        </w:rPr>
        <w:fldChar w:fldCharType="separate"/>
      </w:r>
      <w:hyperlink w:anchor="_Toc123049913" w:history="1">
        <w:r w:rsidR="00DF7196" w:rsidRPr="00C031D9">
          <w:rPr>
            <w:rStyle w:val="Hyperlink"/>
            <w:noProof/>
          </w:rPr>
          <w:t>Figure 1: UI of Geotagging Application</w:t>
        </w:r>
        <w:r w:rsidR="00DF7196">
          <w:rPr>
            <w:noProof/>
            <w:webHidden/>
          </w:rPr>
          <w:tab/>
        </w:r>
        <w:r w:rsidR="00DF7196">
          <w:rPr>
            <w:noProof/>
            <w:webHidden/>
          </w:rPr>
          <w:fldChar w:fldCharType="begin"/>
        </w:r>
        <w:r w:rsidR="00DF7196">
          <w:rPr>
            <w:noProof/>
            <w:webHidden/>
          </w:rPr>
          <w:instrText xml:space="preserve"> PAGEREF _Toc123049913 \h </w:instrText>
        </w:r>
        <w:r w:rsidR="00DF7196">
          <w:rPr>
            <w:noProof/>
            <w:webHidden/>
          </w:rPr>
        </w:r>
        <w:r w:rsidR="00DF7196">
          <w:rPr>
            <w:noProof/>
            <w:webHidden/>
          </w:rPr>
          <w:fldChar w:fldCharType="separate"/>
        </w:r>
        <w:r w:rsidR="00772FFB">
          <w:rPr>
            <w:noProof/>
            <w:webHidden/>
          </w:rPr>
          <w:t>6</w:t>
        </w:r>
        <w:r w:rsidR="00DF7196">
          <w:rPr>
            <w:noProof/>
            <w:webHidden/>
          </w:rPr>
          <w:fldChar w:fldCharType="end"/>
        </w:r>
      </w:hyperlink>
    </w:p>
    <w:p w14:paraId="3EDA8D80" w14:textId="5052ECA1" w:rsidR="00DF7196" w:rsidRDefault="00676F62">
      <w:pPr>
        <w:pStyle w:val="TableofFigures"/>
        <w:tabs>
          <w:tab w:val="right" w:leader="dot" w:pos="998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3049914" w:history="1">
        <w:r w:rsidR="00DF7196" w:rsidRPr="00C031D9">
          <w:rPr>
            <w:rStyle w:val="Hyperlink"/>
            <w:noProof/>
          </w:rPr>
          <w:t>Figure 2: UI of Inspection Application</w:t>
        </w:r>
        <w:r w:rsidR="00DF7196">
          <w:rPr>
            <w:noProof/>
            <w:webHidden/>
          </w:rPr>
          <w:tab/>
        </w:r>
        <w:r w:rsidR="00DF7196">
          <w:rPr>
            <w:noProof/>
            <w:webHidden/>
          </w:rPr>
          <w:fldChar w:fldCharType="begin"/>
        </w:r>
        <w:r w:rsidR="00DF7196">
          <w:rPr>
            <w:noProof/>
            <w:webHidden/>
          </w:rPr>
          <w:instrText xml:space="preserve"> PAGEREF _Toc123049914 \h </w:instrText>
        </w:r>
        <w:r w:rsidR="00DF7196">
          <w:rPr>
            <w:noProof/>
            <w:webHidden/>
          </w:rPr>
        </w:r>
        <w:r w:rsidR="00DF7196">
          <w:rPr>
            <w:noProof/>
            <w:webHidden/>
          </w:rPr>
          <w:fldChar w:fldCharType="separate"/>
        </w:r>
        <w:r w:rsidR="00772FFB">
          <w:rPr>
            <w:noProof/>
            <w:webHidden/>
          </w:rPr>
          <w:t>7</w:t>
        </w:r>
        <w:r w:rsidR="00DF7196">
          <w:rPr>
            <w:noProof/>
            <w:webHidden/>
          </w:rPr>
          <w:fldChar w:fldCharType="end"/>
        </w:r>
      </w:hyperlink>
    </w:p>
    <w:p w14:paraId="617336FF" w14:textId="5282A01C" w:rsidR="00DF7196" w:rsidRDefault="00676F62">
      <w:pPr>
        <w:pStyle w:val="TableofFigures"/>
        <w:tabs>
          <w:tab w:val="right" w:leader="dot" w:pos="998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3049915" w:history="1">
        <w:r w:rsidR="00DF7196" w:rsidRPr="00C031D9">
          <w:rPr>
            <w:rStyle w:val="Hyperlink"/>
            <w:noProof/>
          </w:rPr>
          <w:t>Figure 3: Lease and Mine Names in Inspection App</w:t>
        </w:r>
        <w:r w:rsidR="00DF7196">
          <w:rPr>
            <w:noProof/>
            <w:webHidden/>
          </w:rPr>
          <w:tab/>
        </w:r>
        <w:r w:rsidR="00DF7196">
          <w:rPr>
            <w:noProof/>
            <w:webHidden/>
          </w:rPr>
          <w:fldChar w:fldCharType="begin"/>
        </w:r>
        <w:r w:rsidR="00DF7196">
          <w:rPr>
            <w:noProof/>
            <w:webHidden/>
          </w:rPr>
          <w:instrText xml:space="preserve"> PAGEREF _Toc123049915 \h </w:instrText>
        </w:r>
        <w:r w:rsidR="00DF7196">
          <w:rPr>
            <w:noProof/>
            <w:webHidden/>
          </w:rPr>
        </w:r>
        <w:r w:rsidR="00DF7196">
          <w:rPr>
            <w:noProof/>
            <w:webHidden/>
          </w:rPr>
          <w:fldChar w:fldCharType="separate"/>
        </w:r>
        <w:r w:rsidR="00772FFB">
          <w:rPr>
            <w:noProof/>
            <w:webHidden/>
          </w:rPr>
          <w:t>8</w:t>
        </w:r>
        <w:r w:rsidR="00DF7196">
          <w:rPr>
            <w:noProof/>
            <w:webHidden/>
          </w:rPr>
          <w:fldChar w:fldCharType="end"/>
        </w:r>
      </w:hyperlink>
    </w:p>
    <w:p w14:paraId="7A39D74E" w14:textId="3B46307A" w:rsidR="001D6EA1" w:rsidRPr="005E1B5B" w:rsidRDefault="00A24CD7" w:rsidP="005E1B5B">
      <w:pPr>
        <w:pStyle w:val="TOCHeading"/>
        <w:numPr>
          <w:ilvl w:val="0"/>
          <w:numId w:val="0"/>
        </w:numPr>
        <w:spacing w:after="100" w:afterAutospacing="1"/>
        <w:rPr>
          <w:rFonts w:asciiTheme="minorHAnsi" w:hAnsiTheme="minorHAnsi" w:cstheme="minorHAnsi"/>
          <w:color w:val="auto"/>
          <w:sz w:val="20"/>
          <w:szCs w:val="24"/>
          <w:lang w:val="en-US" w:eastAsia="en-US"/>
        </w:rPr>
      </w:pPr>
      <w:r>
        <w:rPr>
          <w:rFonts w:asciiTheme="minorHAnsi" w:hAnsiTheme="minorHAnsi" w:cstheme="minorHAnsi"/>
          <w:color w:val="auto"/>
          <w:sz w:val="20"/>
          <w:szCs w:val="24"/>
          <w:lang w:val="en-US" w:eastAsia="en-US"/>
        </w:rPr>
        <w:fldChar w:fldCharType="end"/>
      </w:r>
      <w:r w:rsidR="001D6EA1">
        <w:br w:type="page"/>
      </w:r>
    </w:p>
    <w:p w14:paraId="1805D56E" w14:textId="77777777" w:rsidR="001D6EA1" w:rsidRPr="00043155" w:rsidRDefault="001D6EA1" w:rsidP="001D6EA1">
      <w:pPr>
        <w:pStyle w:val="TOCEntry"/>
        <w:rPr>
          <w:rFonts w:ascii="Times New Roman" w:hAnsi="Times New Roman"/>
          <w:sz w:val="28"/>
          <w:szCs w:val="28"/>
        </w:rPr>
      </w:pPr>
      <w:bookmarkStart w:id="0" w:name="_Toc26969054"/>
      <w:r w:rsidRPr="00043155">
        <w:rPr>
          <w:rFonts w:ascii="Times New Roman" w:hAnsi="Times New Roman"/>
          <w:sz w:val="28"/>
          <w:szCs w:val="28"/>
        </w:rPr>
        <w:lastRenderedPageBreak/>
        <w:t>Revision History</w:t>
      </w:r>
      <w:bookmarkEnd w:id="0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7"/>
        <w:gridCol w:w="1710"/>
        <w:gridCol w:w="4230"/>
        <w:gridCol w:w="1243"/>
      </w:tblGrid>
      <w:tr w:rsidR="001D6EA1" w14:paraId="195A12C9" w14:textId="77777777" w:rsidTr="002E2B0E">
        <w:tc>
          <w:tcPr>
            <w:tcW w:w="2577" w:type="dxa"/>
            <w:tcBorders>
              <w:top w:val="single" w:sz="12" w:space="0" w:color="auto"/>
              <w:bottom w:val="double" w:sz="12" w:space="0" w:color="auto"/>
            </w:tcBorders>
          </w:tcPr>
          <w:p w14:paraId="32D9ADCF" w14:textId="77777777" w:rsidR="001D6EA1" w:rsidRDefault="001D6EA1" w:rsidP="001263D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710" w:type="dxa"/>
            <w:tcBorders>
              <w:top w:val="single" w:sz="12" w:space="0" w:color="auto"/>
              <w:bottom w:val="double" w:sz="12" w:space="0" w:color="auto"/>
            </w:tcBorders>
          </w:tcPr>
          <w:p w14:paraId="63EDB7A9" w14:textId="77777777" w:rsidR="001D6EA1" w:rsidRDefault="001D6EA1" w:rsidP="001263D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230" w:type="dxa"/>
            <w:tcBorders>
              <w:top w:val="single" w:sz="12" w:space="0" w:color="auto"/>
              <w:bottom w:val="double" w:sz="12" w:space="0" w:color="auto"/>
            </w:tcBorders>
          </w:tcPr>
          <w:p w14:paraId="31ABC9F4" w14:textId="324F81B4" w:rsidR="001D6EA1" w:rsidRDefault="001D6EA1" w:rsidP="001263D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 xml:space="preserve">Reason </w:t>
            </w:r>
            <w:r w:rsidR="002C5985">
              <w:rPr>
                <w:b/>
              </w:rPr>
              <w:t>for</w:t>
            </w:r>
            <w:r>
              <w:rPr>
                <w:b/>
              </w:rPr>
              <w:t xml:space="preserve"> Changes</w:t>
            </w:r>
          </w:p>
        </w:tc>
        <w:tc>
          <w:tcPr>
            <w:tcW w:w="1243" w:type="dxa"/>
            <w:tcBorders>
              <w:top w:val="single" w:sz="12" w:space="0" w:color="auto"/>
              <w:bottom w:val="double" w:sz="12" w:space="0" w:color="auto"/>
            </w:tcBorders>
          </w:tcPr>
          <w:p w14:paraId="266F5D46" w14:textId="77777777" w:rsidR="001D6EA1" w:rsidRDefault="001D6EA1" w:rsidP="001263D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1D6EA1" w14:paraId="117D75BA" w14:textId="77777777" w:rsidTr="002E2B0E">
        <w:tc>
          <w:tcPr>
            <w:tcW w:w="2577" w:type="dxa"/>
            <w:tcBorders>
              <w:top w:val="nil"/>
            </w:tcBorders>
          </w:tcPr>
          <w:p w14:paraId="2F8F6005" w14:textId="68A4DCB8" w:rsidR="001D6EA1" w:rsidRDefault="009C3960" w:rsidP="001263DE">
            <w:pPr>
              <w:spacing w:before="40" w:after="40"/>
              <w:jc w:val="center"/>
            </w:pPr>
            <w:r>
              <w:t>Ibrar Khan</w:t>
            </w:r>
          </w:p>
        </w:tc>
        <w:tc>
          <w:tcPr>
            <w:tcW w:w="1710" w:type="dxa"/>
            <w:tcBorders>
              <w:top w:val="nil"/>
            </w:tcBorders>
          </w:tcPr>
          <w:p w14:paraId="2A635FBB" w14:textId="4D100573" w:rsidR="001D6EA1" w:rsidRDefault="009C3960" w:rsidP="009565C0">
            <w:pPr>
              <w:spacing w:before="40" w:after="40"/>
              <w:jc w:val="center"/>
            </w:pPr>
            <w:r>
              <w:t>2</w:t>
            </w:r>
            <w:r w:rsidR="00CB6F66">
              <w:t>7</w:t>
            </w:r>
            <w:r w:rsidR="001263DE">
              <w:t>-</w:t>
            </w:r>
            <w:r w:rsidR="00CB6F66">
              <w:t>Dec</w:t>
            </w:r>
            <w:r w:rsidR="009565C0">
              <w:t>-202</w:t>
            </w:r>
            <w:r w:rsidR="00860142">
              <w:t>2</w:t>
            </w:r>
          </w:p>
        </w:tc>
        <w:tc>
          <w:tcPr>
            <w:tcW w:w="4230" w:type="dxa"/>
            <w:tcBorders>
              <w:top w:val="nil"/>
            </w:tcBorders>
          </w:tcPr>
          <w:p w14:paraId="415C6073" w14:textId="77777777" w:rsidR="001D6EA1" w:rsidRDefault="001263DE" w:rsidP="001263DE">
            <w:pPr>
              <w:spacing w:before="40" w:after="40"/>
              <w:jc w:val="center"/>
            </w:pPr>
            <w:r>
              <w:t>Initial Draft</w:t>
            </w:r>
          </w:p>
        </w:tc>
        <w:tc>
          <w:tcPr>
            <w:tcW w:w="1243" w:type="dxa"/>
            <w:tcBorders>
              <w:top w:val="nil"/>
            </w:tcBorders>
          </w:tcPr>
          <w:p w14:paraId="0FECFB9D" w14:textId="77777777" w:rsidR="001D6EA1" w:rsidRDefault="001263DE" w:rsidP="001263DE">
            <w:pPr>
              <w:spacing w:before="40" w:after="40"/>
              <w:jc w:val="center"/>
            </w:pPr>
            <w:r>
              <w:t>1.0</w:t>
            </w:r>
          </w:p>
        </w:tc>
      </w:tr>
      <w:tr w:rsidR="001D6EA1" w14:paraId="3B197108" w14:textId="77777777" w:rsidTr="002E2B0E">
        <w:tc>
          <w:tcPr>
            <w:tcW w:w="2577" w:type="dxa"/>
          </w:tcPr>
          <w:p w14:paraId="151A232F" w14:textId="168A2A40" w:rsidR="001D6EA1" w:rsidRDefault="001D6EA1" w:rsidP="001263DE">
            <w:pPr>
              <w:spacing w:before="40" w:after="40"/>
              <w:jc w:val="center"/>
            </w:pPr>
          </w:p>
        </w:tc>
        <w:tc>
          <w:tcPr>
            <w:tcW w:w="1710" w:type="dxa"/>
          </w:tcPr>
          <w:p w14:paraId="26C487E9" w14:textId="545D3369" w:rsidR="001D6EA1" w:rsidRDefault="001D6EA1" w:rsidP="001263DE">
            <w:pPr>
              <w:spacing w:before="40" w:after="40"/>
              <w:jc w:val="center"/>
            </w:pPr>
          </w:p>
        </w:tc>
        <w:tc>
          <w:tcPr>
            <w:tcW w:w="4230" w:type="dxa"/>
          </w:tcPr>
          <w:p w14:paraId="5C9EB435" w14:textId="0F65EDB7" w:rsidR="001D6EA1" w:rsidRDefault="001D6EA1" w:rsidP="001263DE">
            <w:pPr>
              <w:spacing w:before="40" w:after="40"/>
              <w:jc w:val="center"/>
            </w:pPr>
          </w:p>
        </w:tc>
        <w:tc>
          <w:tcPr>
            <w:tcW w:w="1243" w:type="dxa"/>
          </w:tcPr>
          <w:p w14:paraId="4F7448CB" w14:textId="52227817" w:rsidR="001D6EA1" w:rsidRDefault="001D6EA1" w:rsidP="001263DE">
            <w:pPr>
              <w:spacing w:before="40" w:after="40"/>
              <w:jc w:val="center"/>
            </w:pPr>
          </w:p>
        </w:tc>
      </w:tr>
      <w:tr w:rsidR="00B10C9E" w14:paraId="54B49691" w14:textId="77777777" w:rsidTr="002E2B0E">
        <w:tc>
          <w:tcPr>
            <w:tcW w:w="2577" w:type="dxa"/>
          </w:tcPr>
          <w:p w14:paraId="5A121F37" w14:textId="6B7444BE" w:rsidR="00B10C9E" w:rsidRDefault="00B10C9E" w:rsidP="00B10C9E">
            <w:pPr>
              <w:spacing w:before="40" w:after="40"/>
              <w:jc w:val="center"/>
            </w:pPr>
          </w:p>
        </w:tc>
        <w:tc>
          <w:tcPr>
            <w:tcW w:w="1710" w:type="dxa"/>
          </w:tcPr>
          <w:p w14:paraId="04445C9F" w14:textId="28FC206A" w:rsidR="00B10C9E" w:rsidRDefault="00B10C9E" w:rsidP="00B10C9E">
            <w:pPr>
              <w:spacing w:before="40" w:after="40"/>
              <w:jc w:val="center"/>
            </w:pPr>
          </w:p>
        </w:tc>
        <w:tc>
          <w:tcPr>
            <w:tcW w:w="4230" w:type="dxa"/>
          </w:tcPr>
          <w:p w14:paraId="4DA1F8DB" w14:textId="4A5E9161" w:rsidR="00B10C9E" w:rsidRDefault="00B10C9E" w:rsidP="00B10C9E">
            <w:pPr>
              <w:spacing w:before="40" w:after="40"/>
              <w:jc w:val="center"/>
            </w:pPr>
          </w:p>
        </w:tc>
        <w:tc>
          <w:tcPr>
            <w:tcW w:w="1243" w:type="dxa"/>
          </w:tcPr>
          <w:p w14:paraId="59D4D322" w14:textId="4D838A54" w:rsidR="00B10C9E" w:rsidRDefault="00B10C9E" w:rsidP="00B10C9E">
            <w:pPr>
              <w:spacing w:before="40" w:after="40"/>
              <w:jc w:val="center"/>
            </w:pPr>
          </w:p>
        </w:tc>
      </w:tr>
      <w:tr w:rsidR="00B10C9E" w14:paraId="13609DA5" w14:textId="77777777" w:rsidTr="002E2B0E">
        <w:tc>
          <w:tcPr>
            <w:tcW w:w="2577" w:type="dxa"/>
          </w:tcPr>
          <w:p w14:paraId="2F012300" w14:textId="0178EB05" w:rsidR="00B10C9E" w:rsidRDefault="00B10C9E" w:rsidP="00B10C9E">
            <w:pPr>
              <w:spacing w:before="40" w:after="40"/>
              <w:jc w:val="center"/>
            </w:pPr>
          </w:p>
        </w:tc>
        <w:tc>
          <w:tcPr>
            <w:tcW w:w="1710" w:type="dxa"/>
          </w:tcPr>
          <w:p w14:paraId="59A8872C" w14:textId="120FC157" w:rsidR="00B10C9E" w:rsidRDefault="00B10C9E" w:rsidP="00B10C9E">
            <w:pPr>
              <w:spacing w:before="40" w:after="40"/>
              <w:jc w:val="center"/>
            </w:pPr>
          </w:p>
        </w:tc>
        <w:tc>
          <w:tcPr>
            <w:tcW w:w="4230" w:type="dxa"/>
          </w:tcPr>
          <w:p w14:paraId="31568A76" w14:textId="0F217846" w:rsidR="00B10C9E" w:rsidRPr="000E6044" w:rsidRDefault="00B10C9E" w:rsidP="00B10C9E">
            <w:pPr>
              <w:spacing w:before="40" w:after="40"/>
              <w:jc w:val="center"/>
            </w:pPr>
          </w:p>
        </w:tc>
        <w:tc>
          <w:tcPr>
            <w:tcW w:w="1243" w:type="dxa"/>
          </w:tcPr>
          <w:p w14:paraId="600AA4C9" w14:textId="667E1CBD" w:rsidR="00B10C9E" w:rsidRDefault="00B10C9E" w:rsidP="00B10C9E">
            <w:pPr>
              <w:spacing w:before="40" w:after="40"/>
              <w:jc w:val="center"/>
            </w:pPr>
          </w:p>
        </w:tc>
      </w:tr>
      <w:tr w:rsidR="00B10C9E" w14:paraId="1678E19D" w14:textId="77777777" w:rsidTr="002E2B0E">
        <w:tc>
          <w:tcPr>
            <w:tcW w:w="2577" w:type="dxa"/>
          </w:tcPr>
          <w:p w14:paraId="7C8C889F" w14:textId="14942A63" w:rsidR="00B10C9E" w:rsidRDefault="00B10C9E" w:rsidP="00B10C9E">
            <w:pPr>
              <w:spacing w:before="40" w:after="40"/>
              <w:jc w:val="center"/>
            </w:pPr>
          </w:p>
        </w:tc>
        <w:tc>
          <w:tcPr>
            <w:tcW w:w="1710" w:type="dxa"/>
          </w:tcPr>
          <w:p w14:paraId="3662391E" w14:textId="6C97BF56" w:rsidR="00B10C9E" w:rsidRDefault="00B10C9E" w:rsidP="00B10C9E">
            <w:pPr>
              <w:spacing w:before="40" w:after="40"/>
              <w:jc w:val="center"/>
            </w:pPr>
          </w:p>
        </w:tc>
        <w:tc>
          <w:tcPr>
            <w:tcW w:w="4230" w:type="dxa"/>
          </w:tcPr>
          <w:p w14:paraId="71360964" w14:textId="2F8DC3A8" w:rsidR="00B10C9E" w:rsidRPr="000E6044" w:rsidRDefault="00B10C9E" w:rsidP="00B10C9E">
            <w:pPr>
              <w:spacing w:before="40" w:after="40"/>
              <w:jc w:val="center"/>
            </w:pPr>
          </w:p>
        </w:tc>
        <w:tc>
          <w:tcPr>
            <w:tcW w:w="1243" w:type="dxa"/>
          </w:tcPr>
          <w:p w14:paraId="411324D5" w14:textId="16DCCC13" w:rsidR="00B10C9E" w:rsidRDefault="00B10C9E" w:rsidP="00B10C9E">
            <w:pPr>
              <w:spacing w:before="40" w:after="40"/>
              <w:jc w:val="center"/>
            </w:pPr>
          </w:p>
        </w:tc>
      </w:tr>
      <w:tr w:rsidR="00B10C9E" w14:paraId="738F735E" w14:textId="77777777" w:rsidTr="002E2B0E">
        <w:tc>
          <w:tcPr>
            <w:tcW w:w="2577" w:type="dxa"/>
          </w:tcPr>
          <w:p w14:paraId="3673FC88" w14:textId="5FA11875" w:rsidR="00B10C9E" w:rsidRDefault="00B10C9E" w:rsidP="00B10C9E">
            <w:pPr>
              <w:spacing w:before="40" w:after="40"/>
              <w:jc w:val="center"/>
            </w:pPr>
          </w:p>
        </w:tc>
        <w:tc>
          <w:tcPr>
            <w:tcW w:w="1710" w:type="dxa"/>
          </w:tcPr>
          <w:p w14:paraId="1AABC599" w14:textId="0E57F6BB" w:rsidR="00B10C9E" w:rsidRDefault="00B10C9E" w:rsidP="00B10C9E">
            <w:pPr>
              <w:spacing w:before="40" w:after="40"/>
              <w:jc w:val="center"/>
            </w:pPr>
          </w:p>
        </w:tc>
        <w:tc>
          <w:tcPr>
            <w:tcW w:w="4230" w:type="dxa"/>
          </w:tcPr>
          <w:p w14:paraId="4AC85067" w14:textId="6D526E22" w:rsidR="00B10C9E" w:rsidRPr="00615FBB" w:rsidRDefault="00B10C9E" w:rsidP="00B10C9E">
            <w:pPr>
              <w:spacing w:before="40" w:after="40"/>
              <w:jc w:val="center"/>
            </w:pPr>
          </w:p>
        </w:tc>
        <w:tc>
          <w:tcPr>
            <w:tcW w:w="1243" w:type="dxa"/>
          </w:tcPr>
          <w:p w14:paraId="01C166C0" w14:textId="132AD5A2" w:rsidR="00B10C9E" w:rsidRDefault="00B10C9E" w:rsidP="00B10C9E">
            <w:pPr>
              <w:spacing w:before="40" w:after="40"/>
              <w:jc w:val="center"/>
            </w:pPr>
          </w:p>
        </w:tc>
      </w:tr>
      <w:tr w:rsidR="001D6EA1" w14:paraId="2BF483D7" w14:textId="77777777" w:rsidTr="002E2B0E">
        <w:tc>
          <w:tcPr>
            <w:tcW w:w="2577" w:type="dxa"/>
          </w:tcPr>
          <w:p w14:paraId="16429A22" w14:textId="59AF7196" w:rsidR="001D6EA1" w:rsidRDefault="001D6EA1" w:rsidP="002C37C7">
            <w:pPr>
              <w:spacing w:before="40" w:after="40"/>
              <w:jc w:val="center"/>
            </w:pPr>
          </w:p>
        </w:tc>
        <w:tc>
          <w:tcPr>
            <w:tcW w:w="1710" w:type="dxa"/>
          </w:tcPr>
          <w:p w14:paraId="141FD0B6" w14:textId="74541B7D" w:rsidR="001D6EA1" w:rsidRDefault="001D6EA1" w:rsidP="001263DE">
            <w:pPr>
              <w:spacing w:before="40" w:after="40"/>
              <w:jc w:val="center"/>
            </w:pPr>
          </w:p>
        </w:tc>
        <w:tc>
          <w:tcPr>
            <w:tcW w:w="4230" w:type="dxa"/>
          </w:tcPr>
          <w:p w14:paraId="23969F19" w14:textId="65C93DC8" w:rsidR="001D6EA1" w:rsidRDefault="001D6EA1" w:rsidP="001263DE">
            <w:pPr>
              <w:spacing w:before="40" w:after="40"/>
              <w:jc w:val="center"/>
            </w:pPr>
          </w:p>
        </w:tc>
        <w:tc>
          <w:tcPr>
            <w:tcW w:w="1243" w:type="dxa"/>
          </w:tcPr>
          <w:p w14:paraId="646258C6" w14:textId="42342702" w:rsidR="001D6EA1" w:rsidRDefault="001D6EA1" w:rsidP="001263DE">
            <w:pPr>
              <w:spacing w:before="40" w:after="40"/>
              <w:jc w:val="center"/>
            </w:pPr>
          </w:p>
        </w:tc>
      </w:tr>
      <w:tr w:rsidR="00AA7648" w14:paraId="04551BAE" w14:textId="77777777" w:rsidTr="002E2B0E">
        <w:tc>
          <w:tcPr>
            <w:tcW w:w="2577" w:type="dxa"/>
          </w:tcPr>
          <w:p w14:paraId="5E7295C3" w14:textId="30FCF6E8" w:rsidR="00AA7648" w:rsidRDefault="00AA7648" w:rsidP="00AA7648">
            <w:pPr>
              <w:spacing w:before="40" w:after="40"/>
              <w:jc w:val="center"/>
            </w:pPr>
          </w:p>
        </w:tc>
        <w:tc>
          <w:tcPr>
            <w:tcW w:w="1710" w:type="dxa"/>
          </w:tcPr>
          <w:p w14:paraId="6CE83EB1" w14:textId="77025ED5" w:rsidR="00AA7648" w:rsidRDefault="00AA7648" w:rsidP="00AA7648">
            <w:pPr>
              <w:spacing w:before="40" w:after="40"/>
              <w:jc w:val="center"/>
            </w:pPr>
          </w:p>
        </w:tc>
        <w:tc>
          <w:tcPr>
            <w:tcW w:w="4230" w:type="dxa"/>
          </w:tcPr>
          <w:p w14:paraId="24B9F8E0" w14:textId="76460388" w:rsidR="00AA7648" w:rsidRPr="00615FBB" w:rsidRDefault="00AA7648" w:rsidP="00AA7648">
            <w:pPr>
              <w:spacing w:before="40" w:after="40"/>
            </w:pPr>
          </w:p>
        </w:tc>
        <w:tc>
          <w:tcPr>
            <w:tcW w:w="1243" w:type="dxa"/>
          </w:tcPr>
          <w:p w14:paraId="0D8D647F" w14:textId="3AA565FA" w:rsidR="00AA7648" w:rsidRDefault="00AA7648" w:rsidP="00AA7648">
            <w:pPr>
              <w:spacing w:before="40" w:after="40"/>
              <w:jc w:val="center"/>
            </w:pPr>
          </w:p>
        </w:tc>
      </w:tr>
      <w:tr w:rsidR="00AA7648" w14:paraId="5998C94A" w14:textId="77777777" w:rsidTr="002E2B0E">
        <w:tc>
          <w:tcPr>
            <w:tcW w:w="2577" w:type="dxa"/>
          </w:tcPr>
          <w:p w14:paraId="501396E3" w14:textId="31C92CED" w:rsidR="00AA7648" w:rsidRDefault="00AA7648" w:rsidP="00AA7648">
            <w:pPr>
              <w:spacing w:before="40" w:after="40"/>
              <w:jc w:val="center"/>
            </w:pPr>
          </w:p>
        </w:tc>
        <w:tc>
          <w:tcPr>
            <w:tcW w:w="1710" w:type="dxa"/>
          </w:tcPr>
          <w:p w14:paraId="1A90508B" w14:textId="52D0DD5D" w:rsidR="00AA7648" w:rsidRDefault="00AA7648" w:rsidP="00AA7648">
            <w:pPr>
              <w:spacing w:before="40" w:after="40"/>
              <w:jc w:val="center"/>
            </w:pPr>
          </w:p>
        </w:tc>
        <w:tc>
          <w:tcPr>
            <w:tcW w:w="4230" w:type="dxa"/>
          </w:tcPr>
          <w:p w14:paraId="2D6EA250" w14:textId="4FC4FAA8" w:rsidR="00AA7648" w:rsidRPr="00615FBB" w:rsidRDefault="00AA7648" w:rsidP="00070CD5">
            <w:pPr>
              <w:spacing w:before="40" w:after="40"/>
              <w:jc w:val="center"/>
            </w:pPr>
          </w:p>
        </w:tc>
        <w:tc>
          <w:tcPr>
            <w:tcW w:w="1243" w:type="dxa"/>
          </w:tcPr>
          <w:p w14:paraId="0855AB49" w14:textId="739900EA" w:rsidR="00AA7648" w:rsidRDefault="00AA7648" w:rsidP="00AA7648">
            <w:pPr>
              <w:spacing w:before="40" w:after="40"/>
              <w:jc w:val="center"/>
            </w:pPr>
          </w:p>
        </w:tc>
      </w:tr>
      <w:tr w:rsidR="00AA7648" w14:paraId="08DBB339" w14:textId="77777777" w:rsidTr="002E2B0E">
        <w:tc>
          <w:tcPr>
            <w:tcW w:w="2577" w:type="dxa"/>
          </w:tcPr>
          <w:p w14:paraId="556EF772" w14:textId="66822DD7" w:rsidR="00AA7648" w:rsidRDefault="00AA7648" w:rsidP="00AA7648">
            <w:pPr>
              <w:spacing w:before="40" w:after="40"/>
              <w:jc w:val="center"/>
            </w:pPr>
          </w:p>
        </w:tc>
        <w:tc>
          <w:tcPr>
            <w:tcW w:w="1710" w:type="dxa"/>
          </w:tcPr>
          <w:p w14:paraId="1D17A8E8" w14:textId="45298FE5" w:rsidR="00AA7648" w:rsidRDefault="00AA7648" w:rsidP="00AA7648">
            <w:pPr>
              <w:spacing w:before="40" w:after="40"/>
              <w:jc w:val="center"/>
            </w:pPr>
          </w:p>
        </w:tc>
        <w:tc>
          <w:tcPr>
            <w:tcW w:w="4230" w:type="dxa"/>
          </w:tcPr>
          <w:p w14:paraId="2FB7939D" w14:textId="175F7C20" w:rsidR="00AA7648" w:rsidRPr="00615FBB" w:rsidRDefault="00AA7648" w:rsidP="00AA7648">
            <w:pPr>
              <w:spacing w:before="40" w:after="40"/>
              <w:jc w:val="center"/>
            </w:pPr>
          </w:p>
        </w:tc>
        <w:tc>
          <w:tcPr>
            <w:tcW w:w="1243" w:type="dxa"/>
          </w:tcPr>
          <w:p w14:paraId="30A6C4E1" w14:textId="0DCD4868" w:rsidR="00AA7648" w:rsidRDefault="00AA7648" w:rsidP="00AA7648">
            <w:pPr>
              <w:spacing w:before="40" w:after="40"/>
              <w:jc w:val="center"/>
            </w:pPr>
          </w:p>
        </w:tc>
      </w:tr>
      <w:tr w:rsidR="00070CD5" w14:paraId="0AA486F2" w14:textId="77777777" w:rsidTr="002E2B0E">
        <w:tc>
          <w:tcPr>
            <w:tcW w:w="2577" w:type="dxa"/>
          </w:tcPr>
          <w:p w14:paraId="6F77501F" w14:textId="77777777" w:rsidR="00070CD5" w:rsidRDefault="00070CD5" w:rsidP="00070CD5">
            <w:pPr>
              <w:spacing w:before="40" w:after="40"/>
              <w:jc w:val="center"/>
            </w:pPr>
          </w:p>
        </w:tc>
        <w:tc>
          <w:tcPr>
            <w:tcW w:w="1710" w:type="dxa"/>
          </w:tcPr>
          <w:p w14:paraId="4F499ADD" w14:textId="77777777" w:rsidR="00070CD5" w:rsidRDefault="00070CD5" w:rsidP="00070CD5">
            <w:pPr>
              <w:spacing w:before="40" w:after="40"/>
              <w:jc w:val="center"/>
            </w:pPr>
          </w:p>
        </w:tc>
        <w:tc>
          <w:tcPr>
            <w:tcW w:w="4230" w:type="dxa"/>
          </w:tcPr>
          <w:p w14:paraId="55C6F5D0" w14:textId="77777777" w:rsidR="00070CD5" w:rsidRPr="00615FBB" w:rsidRDefault="00070CD5" w:rsidP="00070CD5">
            <w:pPr>
              <w:spacing w:before="40" w:after="40"/>
              <w:jc w:val="center"/>
            </w:pPr>
          </w:p>
        </w:tc>
        <w:tc>
          <w:tcPr>
            <w:tcW w:w="1243" w:type="dxa"/>
          </w:tcPr>
          <w:p w14:paraId="4CD10B1F" w14:textId="77777777" w:rsidR="00070CD5" w:rsidRDefault="00070CD5" w:rsidP="00070CD5">
            <w:pPr>
              <w:spacing w:before="40" w:after="40"/>
              <w:jc w:val="center"/>
            </w:pPr>
          </w:p>
        </w:tc>
      </w:tr>
      <w:tr w:rsidR="003152DE" w14:paraId="49E00A02" w14:textId="77777777" w:rsidTr="00F742A8">
        <w:tc>
          <w:tcPr>
            <w:tcW w:w="2577" w:type="dxa"/>
          </w:tcPr>
          <w:p w14:paraId="223FDF2D" w14:textId="77777777" w:rsidR="003152DE" w:rsidRDefault="003152DE" w:rsidP="002E2B0E">
            <w:pPr>
              <w:spacing w:before="40" w:after="40"/>
              <w:jc w:val="center"/>
            </w:pPr>
          </w:p>
        </w:tc>
        <w:tc>
          <w:tcPr>
            <w:tcW w:w="1710" w:type="dxa"/>
          </w:tcPr>
          <w:p w14:paraId="076197AB" w14:textId="77777777" w:rsidR="003152DE" w:rsidRDefault="003152DE" w:rsidP="002E2B0E">
            <w:pPr>
              <w:spacing w:before="40" w:after="40"/>
              <w:jc w:val="center"/>
            </w:pPr>
          </w:p>
        </w:tc>
        <w:tc>
          <w:tcPr>
            <w:tcW w:w="4230" w:type="dxa"/>
          </w:tcPr>
          <w:p w14:paraId="46043830" w14:textId="77777777" w:rsidR="003152DE" w:rsidRDefault="003152DE" w:rsidP="002E2B0E">
            <w:pPr>
              <w:spacing w:before="40" w:after="40"/>
              <w:jc w:val="center"/>
            </w:pPr>
          </w:p>
        </w:tc>
        <w:tc>
          <w:tcPr>
            <w:tcW w:w="1243" w:type="dxa"/>
          </w:tcPr>
          <w:p w14:paraId="2AEC64B4" w14:textId="77777777" w:rsidR="003152DE" w:rsidRDefault="003152DE" w:rsidP="002E2B0E">
            <w:pPr>
              <w:spacing w:before="40" w:after="40"/>
              <w:jc w:val="center"/>
            </w:pPr>
          </w:p>
        </w:tc>
      </w:tr>
      <w:tr w:rsidR="00F742A8" w14:paraId="37FFAD31" w14:textId="77777777" w:rsidTr="00840140">
        <w:tc>
          <w:tcPr>
            <w:tcW w:w="2577" w:type="dxa"/>
          </w:tcPr>
          <w:p w14:paraId="32ECC68B" w14:textId="77777777" w:rsidR="00F742A8" w:rsidRDefault="00F742A8" w:rsidP="00840140">
            <w:pPr>
              <w:spacing w:before="40" w:after="40"/>
              <w:jc w:val="center"/>
            </w:pPr>
          </w:p>
        </w:tc>
        <w:tc>
          <w:tcPr>
            <w:tcW w:w="1710" w:type="dxa"/>
          </w:tcPr>
          <w:p w14:paraId="408997D7" w14:textId="77777777" w:rsidR="00F742A8" w:rsidRDefault="00F742A8" w:rsidP="002E2B0E">
            <w:pPr>
              <w:spacing w:before="40" w:after="40"/>
              <w:jc w:val="center"/>
            </w:pPr>
          </w:p>
        </w:tc>
        <w:tc>
          <w:tcPr>
            <w:tcW w:w="4230" w:type="dxa"/>
          </w:tcPr>
          <w:p w14:paraId="7992E8AC" w14:textId="77777777" w:rsidR="00F742A8" w:rsidRDefault="00F742A8" w:rsidP="002E2B0E">
            <w:pPr>
              <w:spacing w:before="40" w:after="40"/>
              <w:jc w:val="center"/>
            </w:pPr>
          </w:p>
        </w:tc>
        <w:tc>
          <w:tcPr>
            <w:tcW w:w="1243" w:type="dxa"/>
          </w:tcPr>
          <w:p w14:paraId="13F4F8F6" w14:textId="77777777" w:rsidR="00F742A8" w:rsidRDefault="00F742A8" w:rsidP="002E2B0E">
            <w:pPr>
              <w:spacing w:before="40" w:after="40"/>
              <w:jc w:val="center"/>
            </w:pPr>
          </w:p>
        </w:tc>
      </w:tr>
      <w:tr w:rsidR="00840140" w14:paraId="77050D8B" w14:textId="77777777" w:rsidTr="000110C7">
        <w:tc>
          <w:tcPr>
            <w:tcW w:w="2577" w:type="dxa"/>
          </w:tcPr>
          <w:p w14:paraId="66A3F0A3" w14:textId="77777777" w:rsidR="00840140" w:rsidRDefault="00840140" w:rsidP="002E2B0E">
            <w:pPr>
              <w:spacing w:before="40" w:after="40"/>
              <w:jc w:val="center"/>
            </w:pPr>
          </w:p>
        </w:tc>
        <w:tc>
          <w:tcPr>
            <w:tcW w:w="1710" w:type="dxa"/>
          </w:tcPr>
          <w:p w14:paraId="3A539420" w14:textId="77777777" w:rsidR="00840140" w:rsidRDefault="00840140" w:rsidP="002E2B0E">
            <w:pPr>
              <w:spacing w:before="40" w:after="40"/>
              <w:jc w:val="center"/>
            </w:pPr>
          </w:p>
        </w:tc>
        <w:tc>
          <w:tcPr>
            <w:tcW w:w="4230" w:type="dxa"/>
          </w:tcPr>
          <w:p w14:paraId="33667395" w14:textId="77777777" w:rsidR="00840140" w:rsidRDefault="00840140" w:rsidP="002E2B0E">
            <w:pPr>
              <w:spacing w:before="40" w:after="40"/>
              <w:jc w:val="center"/>
            </w:pPr>
          </w:p>
        </w:tc>
        <w:tc>
          <w:tcPr>
            <w:tcW w:w="1243" w:type="dxa"/>
          </w:tcPr>
          <w:p w14:paraId="7C6CDA71" w14:textId="77777777" w:rsidR="00840140" w:rsidRDefault="00840140" w:rsidP="002E2B0E">
            <w:pPr>
              <w:spacing w:before="40" w:after="40"/>
              <w:jc w:val="center"/>
            </w:pPr>
          </w:p>
        </w:tc>
      </w:tr>
      <w:tr w:rsidR="000110C7" w14:paraId="0EF30DFE" w14:textId="77777777" w:rsidTr="000110C7">
        <w:tc>
          <w:tcPr>
            <w:tcW w:w="2577" w:type="dxa"/>
          </w:tcPr>
          <w:p w14:paraId="17E58E4D" w14:textId="77777777" w:rsidR="000110C7" w:rsidRDefault="000110C7" w:rsidP="002E2B0E">
            <w:pPr>
              <w:spacing w:before="40" w:after="40"/>
              <w:jc w:val="center"/>
            </w:pPr>
          </w:p>
        </w:tc>
        <w:tc>
          <w:tcPr>
            <w:tcW w:w="1710" w:type="dxa"/>
          </w:tcPr>
          <w:p w14:paraId="5C90DCBD" w14:textId="77777777" w:rsidR="000110C7" w:rsidRDefault="000110C7" w:rsidP="002E2B0E">
            <w:pPr>
              <w:spacing w:before="40" w:after="40"/>
              <w:jc w:val="center"/>
            </w:pPr>
          </w:p>
        </w:tc>
        <w:tc>
          <w:tcPr>
            <w:tcW w:w="4230" w:type="dxa"/>
          </w:tcPr>
          <w:p w14:paraId="3C71246A" w14:textId="77777777" w:rsidR="000110C7" w:rsidRDefault="000110C7" w:rsidP="002E2B0E">
            <w:pPr>
              <w:spacing w:before="40" w:after="40"/>
              <w:jc w:val="center"/>
            </w:pPr>
          </w:p>
        </w:tc>
        <w:tc>
          <w:tcPr>
            <w:tcW w:w="1243" w:type="dxa"/>
          </w:tcPr>
          <w:p w14:paraId="5B8EC39C" w14:textId="77777777" w:rsidR="000110C7" w:rsidRDefault="000110C7" w:rsidP="002E2B0E">
            <w:pPr>
              <w:spacing w:before="40" w:after="40"/>
              <w:jc w:val="center"/>
            </w:pPr>
          </w:p>
        </w:tc>
      </w:tr>
      <w:tr w:rsidR="000110C7" w14:paraId="148316AF" w14:textId="77777777" w:rsidTr="000110C7">
        <w:tc>
          <w:tcPr>
            <w:tcW w:w="2577" w:type="dxa"/>
          </w:tcPr>
          <w:p w14:paraId="1D6C8658" w14:textId="77777777" w:rsidR="000110C7" w:rsidRDefault="000110C7" w:rsidP="002E2B0E">
            <w:pPr>
              <w:spacing w:before="40" w:after="40"/>
              <w:jc w:val="center"/>
            </w:pPr>
          </w:p>
        </w:tc>
        <w:tc>
          <w:tcPr>
            <w:tcW w:w="1710" w:type="dxa"/>
          </w:tcPr>
          <w:p w14:paraId="676A92DE" w14:textId="77777777" w:rsidR="000110C7" w:rsidRDefault="000110C7" w:rsidP="002E2B0E">
            <w:pPr>
              <w:spacing w:before="40" w:after="40"/>
              <w:jc w:val="center"/>
            </w:pPr>
          </w:p>
        </w:tc>
        <w:tc>
          <w:tcPr>
            <w:tcW w:w="4230" w:type="dxa"/>
          </w:tcPr>
          <w:p w14:paraId="7E9131A0" w14:textId="77777777" w:rsidR="000110C7" w:rsidRDefault="000110C7" w:rsidP="002E2B0E">
            <w:pPr>
              <w:spacing w:before="40" w:after="40"/>
              <w:jc w:val="center"/>
            </w:pPr>
          </w:p>
        </w:tc>
        <w:tc>
          <w:tcPr>
            <w:tcW w:w="1243" w:type="dxa"/>
          </w:tcPr>
          <w:p w14:paraId="2329C54E" w14:textId="77777777" w:rsidR="000110C7" w:rsidRDefault="000110C7" w:rsidP="002E2B0E">
            <w:pPr>
              <w:spacing w:before="40" w:after="40"/>
              <w:jc w:val="center"/>
            </w:pPr>
          </w:p>
        </w:tc>
      </w:tr>
      <w:tr w:rsidR="000110C7" w14:paraId="104F7B48" w14:textId="77777777" w:rsidTr="00730BB4">
        <w:tc>
          <w:tcPr>
            <w:tcW w:w="2577" w:type="dxa"/>
          </w:tcPr>
          <w:p w14:paraId="0409E6C8" w14:textId="77777777" w:rsidR="000110C7" w:rsidRDefault="000110C7" w:rsidP="002E2B0E">
            <w:pPr>
              <w:spacing w:before="40" w:after="40"/>
              <w:jc w:val="center"/>
            </w:pPr>
          </w:p>
        </w:tc>
        <w:tc>
          <w:tcPr>
            <w:tcW w:w="1710" w:type="dxa"/>
          </w:tcPr>
          <w:p w14:paraId="0AE74AC5" w14:textId="77777777" w:rsidR="000110C7" w:rsidRDefault="000110C7" w:rsidP="002E2B0E">
            <w:pPr>
              <w:spacing w:before="40" w:after="40"/>
              <w:jc w:val="center"/>
            </w:pPr>
          </w:p>
        </w:tc>
        <w:tc>
          <w:tcPr>
            <w:tcW w:w="4230" w:type="dxa"/>
          </w:tcPr>
          <w:p w14:paraId="662C1F50" w14:textId="77777777" w:rsidR="000110C7" w:rsidRDefault="000110C7" w:rsidP="002E2B0E">
            <w:pPr>
              <w:spacing w:before="40" w:after="40"/>
              <w:jc w:val="center"/>
            </w:pPr>
          </w:p>
        </w:tc>
        <w:tc>
          <w:tcPr>
            <w:tcW w:w="1243" w:type="dxa"/>
          </w:tcPr>
          <w:p w14:paraId="45BA1F4C" w14:textId="77777777" w:rsidR="000110C7" w:rsidRDefault="000110C7" w:rsidP="002E2B0E">
            <w:pPr>
              <w:spacing w:before="40" w:after="40"/>
              <w:jc w:val="center"/>
            </w:pPr>
          </w:p>
        </w:tc>
      </w:tr>
      <w:tr w:rsidR="00802B6C" w14:paraId="6C9D2594" w14:textId="77777777" w:rsidTr="002E2B0E">
        <w:tc>
          <w:tcPr>
            <w:tcW w:w="2577" w:type="dxa"/>
            <w:tcBorders>
              <w:bottom w:val="single" w:sz="12" w:space="0" w:color="auto"/>
            </w:tcBorders>
          </w:tcPr>
          <w:p w14:paraId="0F1B38D2" w14:textId="77777777" w:rsidR="00802B6C" w:rsidRDefault="00802B6C" w:rsidP="00802B6C">
            <w:pPr>
              <w:spacing w:before="40" w:after="40"/>
              <w:jc w:val="center"/>
            </w:pPr>
          </w:p>
        </w:tc>
        <w:tc>
          <w:tcPr>
            <w:tcW w:w="1710" w:type="dxa"/>
            <w:tcBorders>
              <w:bottom w:val="single" w:sz="12" w:space="0" w:color="auto"/>
            </w:tcBorders>
          </w:tcPr>
          <w:p w14:paraId="225F9826" w14:textId="77777777" w:rsidR="00802B6C" w:rsidRDefault="00802B6C" w:rsidP="00802B6C">
            <w:pPr>
              <w:spacing w:before="40" w:after="40"/>
              <w:jc w:val="center"/>
            </w:pPr>
          </w:p>
        </w:tc>
        <w:tc>
          <w:tcPr>
            <w:tcW w:w="4230" w:type="dxa"/>
            <w:tcBorders>
              <w:bottom w:val="single" w:sz="12" w:space="0" w:color="auto"/>
            </w:tcBorders>
          </w:tcPr>
          <w:p w14:paraId="485CA4B3" w14:textId="77777777" w:rsidR="00802B6C" w:rsidRDefault="00802B6C" w:rsidP="00802B6C">
            <w:pPr>
              <w:spacing w:before="40" w:after="40"/>
              <w:jc w:val="center"/>
            </w:pPr>
          </w:p>
        </w:tc>
        <w:tc>
          <w:tcPr>
            <w:tcW w:w="1243" w:type="dxa"/>
            <w:tcBorders>
              <w:bottom w:val="single" w:sz="12" w:space="0" w:color="auto"/>
            </w:tcBorders>
          </w:tcPr>
          <w:p w14:paraId="25273807" w14:textId="77777777" w:rsidR="00802B6C" w:rsidRDefault="00802B6C" w:rsidP="00802B6C">
            <w:pPr>
              <w:spacing w:before="40" w:after="40"/>
              <w:jc w:val="center"/>
            </w:pPr>
          </w:p>
        </w:tc>
      </w:tr>
    </w:tbl>
    <w:p w14:paraId="63B79214" w14:textId="77777777" w:rsidR="00287AEE" w:rsidRDefault="00287AEE" w:rsidP="00287AEE">
      <w:pPr>
        <w:tabs>
          <w:tab w:val="left" w:pos="4392"/>
        </w:tabs>
      </w:pPr>
      <w:r>
        <w:br w:type="page"/>
      </w:r>
    </w:p>
    <w:p w14:paraId="0C1342C3" w14:textId="3589EA11" w:rsidR="00AB697C" w:rsidRDefault="00AB697C" w:rsidP="00AB697C">
      <w:pPr>
        <w:pStyle w:val="Heading1"/>
        <w:rPr>
          <w:lang w:val="en-GB"/>
        </w:rPr>
      </w:pPr>
      <w:bookmarkStart w:id="1" w:name="_Toc123050040"/>
      <w:r>
        <w:rPr>
          <w:lang w:val="en-GB"/>
        </w:rPr>
        <w:lastRenderedPageBreak/>
        <w:t>Introduction</w:t>
      </w:r>
      <w:bookmarkEnd w:id="1"/>
    </w:p>
    <w:p w14:paraId="65083DB7" w14:textId="3D87C0B8" w:rsidR="00C35CE6" w:rsidRPr="001F70EE" w:rsidRDefault="00123A82" w:rsidP="00751450">
      <w:pPr>
        <w:pStyle w:val="BodyText"/>
        <w:spacing w:before="4"/>
        <w:ind w:right="195" w:firstLine="432"/>
        <w:jc w:val="both"/>
      </w:pPr>
      <w:r>
        <w:t xml:space="preserve">Chief Inspectorate of mines is using two mobile applications one for Geo Tagging and </w:t>
      </w:r>
      <w:r w:rsidR="00017AEF">
        <w:t xml:space="preserve">the </w:t>
      </w:r>
      <w:r w:rsidR="00BF3FB0">
        <w:t>other</w:t>
      </w:r>
      <w:r>
        <w:t xml:space="preserve"> for performing Inspections. Currently</w:t>
      </w:r>
      <w:r w:rsidR="00751450">
        <w:t>,</w:t>
      </w:r>
      <w:r>
        <w:t xml:space="preserve"> </w:t>
      </w:r>
      <w:r w:rsidR="008653A8">
        <w:t xml:space="preserve">the </w:t>
      </w:r>
      <w:r>
        <w:t xml:space="preserve">inspection application is rendering Leases Data by importing </w:t>
      </w:r>
      <w:r w:rsidR="007045DF">
        <w:t>excel sheet</w:t>
      </w:r>
      <w:r>
        <w:t xml:space="preserve"> </w:t>
      </w:r>
      <w:r w:rsidR="00751450">
        <w:t xml:space="preserve">of leases </w:t>
      </w:r>
      <w:r>
        <w:t xml:space="preserve">from </w:t>
      </w:r>
      <w:r w:rsidR="00751450">
        <w:t>geotagging</w:t>
      </w:r>
      <w:r w:rsidR="000B3E08">
        <w:t xml:space="preserve"> application.</w:t>
      </w:r>
      <w:r>
        <w:t xml:space="preserve"> </w:t>
      </w:r>
    </w:p>
    <w:p w14:paraId="5CF32ED9" w14:textId="4F11BA4C" w:rsidR="001F70EE" w:rsidRDefault="001F70EE" w:rsidP="001F70EE">
      <w:pPr>
        <w:pStyle w:val="Heading1"/>
        <w:rPr>
          <w:lang w:val="en-GB"/>
        </w:rPr>
      </w:pPr>
      <w:bookmarkStart w:id="2" w:name="_Toc123050041"/>
      <w:r>
        <w:rPr>
          <w:lang w:val="en-GB"/>
        </w:rPr>
        <w:t>Objectives</w:t>
      </w:r>
      <w:bookmarkEnd w:id="2"/>
    </w:p>
    <w:p w14:paraId="17ACD39E" w14:textId="3816836C" w:rsidR="001F70EE" w:rsidRDefault="001F70EE" w:rsidP="00F64DA9">
      <w:pPr>
        <w:spacing w:before="240"/>
        <w:rPr>
          <w:lang w:val="en-GB" w:eastAsia="x-none"/>
        </w:rPr>
      </w:pPr>
      <w:r>
        <w:rPr>
          <w:lang w:val="en-GB" w:eastAsia="x-none"/>
        </w:rPr>
        <w:t xml:space="preserve">Objectives of the </w:t>
      </w:r>
      <w:r w:rsidR="00751450">
        <w:rPr>
          <w:lang w:val="en-GB" w:eastAsia="x-none"/>
        </w:rPr>
        <w:t>module</w:t>
      </w:r>
      <w:r>
        <w:rPr>
          <w:lang w:val="en-GB" w:eastAsia="x-none"/>
        </w:rPr>
        <w:t xml:space="preserve"> </w:t>
      </w:r>
      <w:r w:rsidR="008653A8">
        <w:rPr>
          <w:lang w:val="en-GB" w:eastAsia="x-none"/>
        </w:rPr>
        <w:t>comprise</w:t>
      </w:r>
    </w:p>
    <w:p w14:paraId="1FD40B14" w14:textId="77777777" w:rsidR="001F70EE" w:rsidRDefault="001F70EE" w:rsidP="001F70EE">
      <w:pPr>
        <w:rPr>
          <w:lang w:val="en-GB" w:eastAsia="x-none"/>
        </w:rPr>
      </w:pPr>
    </w:p>
    <w:p w14:paraId="4A87B3EA" w14:textId="75F57702" w:rsidR="002879B0" w:rsidRPr="00751450" w:rsidRDefault="00751450" w:rsidP="002879B0">
      <w:pPr>
        <w:pStyle w:val="ListParagraph"/>
        <w:numPr>
          <w:ilvl w:val="0"/>
          <w:numId w:val="38"/>
        </w:numPr>
        <w:rPr>
          <w:lang w:val="en-GB" w:eastAsia="x-none"/>
        </w:rPr>
      </w:pPr>
      <w:r>
        <w:rPr>
          <w:lang w:val="en-GB" w:eastAsia="x-none"/>
        </w:rPr>
        <w:t xml:space="preserve">Using </w:t>
      </w:r>
      <w:r w:rsidR="00F64DA9">
        <w:rPr>
          <w:lang w:val="en-GB" w:eastAsia="x-none"/>
        </w:rPr>
        <w:t xml:space="preserve">the </w:t>
      </w:r>
      <w:r>
        <w:rPr>
          <w:lang w:val="en-GB" w:eastAsia="x-none"/>
        </w:rPr>
        <w:t>geotagging application</w:t>
      </w:r>
      <w:r w:rsidR="00F64DA9">
        <w:rPr>
          <w:lang w:val="en-GB" w:eastAsia="x-none"/>
        </w:rPr>
        <w:t>,</w:t>
      </w:r>
      <w:r>
        <w:rPr>
          <w:lang w:val="en-GB" w:eastAsia="x-none"/>
        </w:rPr>
        <w:t xml:space="preserve"> </w:t>
      </w:r>
      <w:r w:rsidR="005A0EE8">
        <w:rPr>
          <w:lang w:val="en-GB" w:eastAsia="x-none"/>
        </w:rPr>
        <w:t>reflect newly geotagged mines in</w:t>
      </w:r>
      <w:r>
        <w:rPr>
          <w:lang w:val="en-GB" w:eastAsia="x-none"/>
        </w:rPr>
        <w:t xml:space="preserve"> inspection application against leases.</w:t>
      </w:r>
    </w:p>
    <w:p w14:paraId="0C11D208" w14:textId="5AD3BA21" w:rsidR="002879B0" w:rsidRDefault="002879B0" w:rsidP="002879B0">
      <w:pPr>
        <w:pStyle w:val="Heading1"/>
        <w:rPr>
          <w:lang w:val="en-GB"/>
        </w:rPr>
      </w:pPr>
      <w:bookmarkStart w:id="3" w:name="_Toc123050042"/>
      <w:r>
        <w:rPr>
          <w:lang w:val="en-GB"/>
        </w:rPr>
        <w:t>Business Requirements</w:t>
      </w:r>
      <w:bookmarkEnd w:id="3"/>
    </w:p>
    <w:p w14:paraId="3FCB68E7" w14:textId="76A7D5C5" w:rsidR="006B7A7D" w:rsidRDefault="008653A8" w:rsidP="00494B0D">
      <w:pPr>
        <w:autoSpaceDE w:val="0"/>
        <w:autoSpaceDN w:val="0"/>
        <w:adjustRightInd w:val="0"/>
        <w:spacing w:before="240"/>
        <w:ind w:firstLine="432"/>
        <w:jc w:val="both"/>
        <w:rPr>
          <w:lang w:val="en-GB" w:eastAsia="x-none"/>
        </w:rPr>
      </w:pPr>
      <w:r>
        <w:rPr>
          <w:lang w:val="en-GB" w:eastAsia="x-none"/>
        </w:rPr>
        <w:t>User-Friendly</w:t>
      </w:r>
      <w:r w:rsidR="00751450">
        <w:rPr>
          <w:lang w:val="en-GB" w:eastAsia="x-none"/>
        </w:rPr>
        <w:t xml:space="preserve"> mobile</w:t>
      </w:r>
      <w:r w:rsidR="002879B0">
        <w:rPr>
          <w:lang w:val="en-GB" w:eastAsia="x-none"/>
        </w:rPr>
        <w:t xml:space="preserve"> application</w:t>
      </w:r>
      <w:r w:rsidR="00751450">
        <w:rPr>
          <w:lang w:val="en-GB" w:eastAsia="x-none"/>
        </w:rPr>
        <w:t xml:space="preserve">s are already developed by PITB </w:t>
      </w:r>
      <w:r w:rsidR="007D3216">
        <w:rPr>
          <w:lang w:val="en-GB" w:eastAsia="x-none"/>
        </w:rPr>
        <w:t xml:space="preserve">for geotagging and inspections of mines against leases. Data </w:t>
      </w:r>
      <w:r w:rsidR="006B7A7D">
        <w:rPr>
          <w:lang w:val="en-GB" w:eastAsia="x-none"/>
        </w:rPr>
        <w:t>of newly geotagged mines is</w:t>
      </w:r>
      <w:r w:rsidR="007D3216">
        <w:rPr>
          <w:lang w:val="en-GB" w:eastAsia="x-none"/>
        </w:rPr>
        <w:t xml:space="preserve"> not reflecting directly on </w:t>
      </w:r>
      <w:r>
        <w:rPr>
          <w:lang w:val="en-GB" w:eastAsia="x-none"/>
        </w:rPr>
        <w:t xml:space="preserve">the </w:t>
      </w:r>
      <w:r w:rsidR="006B7A7D">
        <w:rPr>
          <w:lang w:val="en-GB" w:eastAsia="x-none"/>
        </w:rPr>
        <w:t xml:space="preserve">inspection application. </w:t>
      </w:r>
    </w:p>
    <w:p w14:paraId="535DF4ED" w14:textId="4415219B" w:rsidR="00000402" w:rsidRPr="00494B0D" w:rsidRDefault="006B7A7D" w:rsidP="00494B0D">
      <w:pPr>
        <w:autoSpaceDE w:val="0"/>
        <w:autoSpaceDN w:val="0"/>
        <w:adjustRightInd w:val="0"/>
        <w:spacing w:before="240"/>
        <w:ind w:firstLine="432"/>
        <w:jc w:val="both"/>
      </w:pPr>
      <w:r>
        <w:rPr>
          <w:lang w:val="en-GB" w:eastAsia="x-none"/>
        </w:rPr>
        <w:t>H</w:t>
      </w:r>
      <w:r w:rsidR="00E421B3">
        <w:rPr>
          <w:lang w:val="en-GB" w:eastAsia="x-none"/>
        </w:rPr>
        <w:t>ere</w:t>
      </w:r>
      <w:r w:rsidR="007D3216">
        <w:rPr>
          <w:lang w:val="en-GB" w:eastAsia="x-none"/>
        </w:rPr>
        <w:t xml:space="preserve"> is a need to synchronize both </w:t>
      </w:r>
      <w:r w:rsidR="008653A8">
        <w:rPr>
          <w:lang w:val="en-GB" w:eastAsia="x-none"/>
        </w:rPr>
        <w:t>applications</w:t>
      </w:r>
      <w:r w:rsidR="007D3216">
        <w:rPr>
          <w:lang w:val="en-GB" w:eastAsia="x-none"/>
        </w:rPr>
        <w:t xml:space="preserve">. After synchronization data of </w:t>
      </w:r>
      <w:r w:rsidR="00E421B3">
        <w:rPr>
          <w:lang w:val="en-GB" w:eastAsia="x-none"/>
        </w:rPr>
        <w:t xml:space="preserve">the </w:t>
      </w:r>
      <w:r w:rsidR="007D3216">
        <w:rPr>
          <w:lang w:val="en-GB" w:eastAsia="x-none"/>
        </w:rPr>
        <w:t xml:space="preserve">latest geotagged mine must reflect on </w:t>
      </w:r>
      <w:r w:rsidR="008653A8">
        <w:rPr>
          <w:lang w:val="en-GB" w:eastAsia="x-none"/>
        </w:rPr>
        <w:t xml:space="preserve">the </w:t>
      </w:r>
      <w:r w:rsidR="007D3216">
        <w:rPr>
          <w:lang w:val="en-GB" w:eastAsia="x-none"/>
        </w:rPr>
        <w:t xml:space="preserve">inspection application. So that inspectors could perform </w:t>
      </w:r>
      <w:r w:rsidR="008653A8">
        <w:rPr>
          <w:lang w:val="en-GB" w:eastAsia="x-none"/>
        </w:rPr>
        <w:t>inspections on spot</w:t>
      </w:r>
      <w:r w:rsidR="007D3216">
        <w:rPr>
          <w:lang w:val="en-GB" w:eastAsia="x-none"/>
        </w:rPr>
        <w:t xml:space="preserve"> right after geotagging</w:t>
      </w:r>
      <w:r w:rsidR="008653A8">
        <w:rPr>
          <w:lang w:val="en-GB" w:eastAsia="x-none"/>
        </w:rPr>
        <w:t xml:space="preserve"> new mines</w:t>
      </w:r>
      <w:r w:rsidR="007D3216">
        <w:rPr>
          <w:lang w:val="en-GB" w:eastAsia="x-none"/>
        </w:rPr>
        <w:t>.</w:t>
      </w:r>
      <w:r w:rsidR="002879B0">
        <w:rPr>
          <w:lang w:val="en-GB" w:eastAsia="x-none"/>
        </w:rPr>
        <w:t xml:space="preserve"> </w:t>
      </w:r>
    </w:p>
    <w:p w14:paraId="32B2A770" w14:textId="58A8640F" w:rsidR="006B7A7D" w:rsidRPr="00277716" w:rsidRDefault="00277716" w:rsidP="00277716">
      <w:pPr>
        <w:pStyle w:val="Heading1"/>
        <w:rPr>
          <w:lang w:val="en-GB"/>
        </w:rPr>
      </w:pPr>
      <w:bookmarkStart w:id="4" w:name="_Toc123050043"/>
      <w:r>
        <w:rPr>
          <w:lang w:val="en-GB"/>
        </w:rPr>
        <w:t xml:space="preserve">UI of </w:t>
      </w:r>
      <w:r w:rsidR="00D815E0">
        <w:rPr>
          <w:lang w:val="en-GB"/>
        </w:rPr>
        <w:t xml:space="preserve">Geotagging </w:t>
      </w:r>
      <w:r w:rsidR="00793795">
        <w:rPr>
          <w:lang w:val="en-GB"/>
        </w:rPr>
        <w:t>Application</w:t>
      </w:r>
      <w:bookmarkEnd w:id="4"/>
    </w:p>
    <w:p w14:paraId="0320D093" w14:textId="4751B8B7" w:rsidR="0089674E" w:rsidRDefault="006B7A7D" w:rsidP="0089674E">
      <w:pPr>
        <w:ind w:firstLine="720"/>
        <w:jc w:val="both"/>
        <w:rPr>
          <w:noProof/>
        </w:rPr>
      </w:pPr>
      <w:r>
        <w:rPr>
          <w:noProof/>
        </w:rPr>
        <w:t>V</w:t>
      </w:r>
      <w:r w:rsidR="0058037C">
        <w:rPr>
          <w:noProof/>
        </w:rPr>
        <w:t xml:space="preserve">alid geotag users </w:t>
      </w:r>
      <w:r>
        <w:rPr>
          <w:noProof/>
        </w:rPr>
        <w:t>submit the details of mine need</w:t>
      </w:r>
      <w:r w:rsidR="00C511F1">
        <w:rPr>
          <w:noProof/>
        </w:rPr>
        <w:t>ed</w:t>
      </w:r>
      <w:r>
        <w:rPr>
          <w:noProof/>
        </w:rPr>
        <w:t xml:space="preserve"> to</w:t>
      </w:r>
      <w:r w:rsidR="00C511F1">
        <w:rPr>
          <w:noProof/>
        </w:rPr>
        <w:t xml:space="preserve"> </w:t>
      </w:r>
      <w:r>
        <w:rPr>
          <w:noProof/>
        </w:rPr>
        <w:t>geotag.</w:t>
      </w:r>
      <w:r w:rsidR="0089674E">
        <w:rPr>
          <w:noProof/>
        </w:rPr>
        <w:t xml:space="preserve"> Highlighted Lease numbers and Mines must reflect in </w:t>
      </w:r>
      <w:r w:rsidR="002915BF">
        <w:rPr>
          <w:noProof/>
        </w:rPr>
        <w:t xml:space="preserve">the </w:t>
      </w:r>
      <w:r w:rsidR="0089674E">
        <w:rPr>
          <w:noProof/>
        </w:rPr>
        <w:t>inspection application upon submission.</w:t>
      </w:r>
    </w:p>
    <w:p w14:paraId="67289A87" w14:textId="48BE2841" w:rsidR="00CB1244" w:rsidRDefault="005065DB" w:rsidP="00B75FD9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A616698" wp14:editId="65879468">
            <wp:extent cx="2933700" cy="5821680"/>
            <wp:effectExtent l="19050" t="19050" r="1905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2-12-27 at 2.50.53 P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821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3226B" w:rsidRPr="00D3226B"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D3226B" w:rsidRPr="00D3226B">
        <w:rPr>
          <w:noProof/>
        </w:rPr>
        <w:drawing>
          <wp:inline distT="0" distB="0" distL="0" distR="0" wp14:anchorId="418F112B" wp14:editId="63D1097F">
            <wp:extent cx="2933700" cy="5890260"/>
            <wp:effectExtent l="19050" t="19050" r="19050" b="15240"/>
            <wp:docPr id="12" name="Picture 12" descr="C:\Users\Ibrar Khan\Downloads\WhatsApp Image 2022-12-27 at 2.50.5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brar Khan\Downloads\WhatsApp Image 2022-12-27 at 2.50.52 PM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890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E6DB6B" w14:textId="77777777" w:rsidR="00B75FD9" w:rsidRDefault="00B75FD9" w:rsidP="00B75FD9">
      <w:pPr>
        <w:pStyle w:val="Caption"/>
        <w:jc w:val="center"/>
      </w:pPr>
    </w:p>
    <w:p w14:paraId="0842BC33" w14:textId="3E27993E" w:rsidR="00CB1244" w:rsidRDefault="00B75FD9" w:rsidP="00B75FD9">
      <w:pPr>
        <w:pStyle w:val="Caption"/>
        <w:jc w:val="center"/>
        <w:rPr>
          <w:noProof/>
        </w:rPr>
      </w:pPr>
      <w:bookmarkStart w:id="5" w:name="_Toc123049913"/>
      <w:r>
        <w:t xml:space="preserve">Figure </w:t>
      </w:r>
      <w:fldSimple w:instr=" SEQ Figure \* ARABIC ">
        <w:r w:rsidR="00772FFB">
          <w:rPr>
            <w:noProof/>
          </w:rPr>
          <w:t>1</w:t>
        </w:r>
      </w:fldSimple>
      <w:r>
        <w:t>: UI of Geotagging Application</w:t>
      </w:r>
      <w:bookmarkEnd w:id="5"/>
    </w:p>
    <w:p w14:paraId="3F0E0B79" w14:textId="1C9965AD" w:rsidR="00CB1244" w:rsidRDefault="00DF7196" w:rsidP="008653A8">
      <w:pPr>
        <w:pStyle w:val="Heading1"/>
        <w:rPr>
          <w:noProof/>
          <w:lang w:val="en-US"/>
        </w:rPr>
      </w:pPr>
      <w:bookmarkStart w:id="6" w:name="_Toc123050044"/>
      <w:r>
        <w:rPr>
          <w:noProof/>
          <w:lang w:val="en-US"/>
        </w:rPr>
        <w:lastRenderedPageBreak/>
        <w:t>UI</w:t>
      </w:r>
      <w:r w:rsidR="00F2309C">
        <w:rPr>
          <w:noProof/>
          <w:lang w:val="en-US"/>
        </w:rPr>
        <w:t xml:space="preserve"> of the Inspection Application</w:t>
      </w:r>
      <w:bookmarkEnd w:id="6"/>
    </w:p>
    <w:p w14:paraId="2E7A8718" w14:textId="4CB9D0FE" w:rsidR="00B75FD9" w:rsidRDefault="00B75FD9" w:rsidP="00B75FD9">
      <w:pPr>
        <w:ind w:firstLine="720"/>
        <w:jc w:val="both"/>
        <w:rPr>
          <w:noProof/>
        </w:rPr>
      </w:pPr>
      <w:r>
        <w:rPr>
          <w:noProof/>
        </w:rPr>
        <w:t xml:space="preserve">Valid </w:t>
      </w:r>
      <w:r w:rsidR="00D73ACD">
        <w:rPr>
          <w:noProof/>
        </w:rPr>
        <w:t>Inspecting officers</w:t>
      </w:r>
      <w:r w:rsidR="00B66EE8">
        <w:rPr>
          <w:noProof/>
        </w:rPr>
        <w:t xml:space="preserve"> </w:t>
      </w:r>
      <w:r w:rsidR="0058037C">
        <w:rPr>
          <w:noProof/>
        </w:rPr>
        <w:t>perform</w:t>
      </w:r>
      <w:r w:rsidR="00B66EE8">
        <w:rPr>
          <w:noProof/>
        </w:rPr>
        <w:t xml:space="preserve"> </w:t>
      </w:r>
      <w:r w:rsidR="00993CBB">
        <w:rPr>
          <w:noProof/>
        </w:rPr>
        <w:t xml:space="preserve">the </w:t>
      </w:r>
      <w:r w:rsidR="00B66EE8">
        <w:rPr>
          <w:noProof/>
        </w:rPr>
        <w:t>following inspection after login.</w:t>
      </w:r>
    </w:p>
    <w:p w14:paraId="38F60418" w14:textId="77777777" w:rsidR="00B75FD9" w:rsidRPr="00B75FD9" w:rsidRDefault="00B75FD9" w:rsidP="00B75FD9">
      <w:pPr>
        <w:rPr>
          <w:lang w:eastAsia="x-none"/>
        </w:rPr>
      </w:pPr>
    </w:p>
    <w:p w14:paraId="1DDF6F72" w14:textId="0F53DFCC" w:rsidR="00B75FD9" w:rsidRDefault="00B75FD9" w:rsidP="00B75FD9">
      <w:pPr>
        <w:jc w:val="center"/>
        <w:rPr>
          <w:lang w:eastAsia="x-none"/>
        </w:rPr>
      </w:pPr>
      <w:r>
        <w:rPr>
          <w:noProof/>
        </w:rPr>
        <w:drawing>
          <wp:inline distT="0" distB="0" distL="0" distR="0" wp14:anchorId="4155DF77" wp14:editId="03EEC56E">
            <wp:extent cx="3147060" cy="5322570"/>
            <wp:effectExtent l="19050" t="19050" r="1524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2-12-27 at 3.10.24 PM (2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5322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620536" wp14:editId="3A5C4E8A">
            <wp:extent cx="2895600" cy="5318760"/>
            <wp:effectExtent l="19050" t="19050" r="1905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2-12-27 at 3.10.24 PM (1)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318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81147B" w14:textId="77777777" w:rsidR="00B75FD9" w:rsidRDefault="00B75FD9" w:rsidP="00B75FD9">
      <w:pPr>
        <w:pStyle w:val="Caption"/>
        <w:jc w:val="center"/>
      </w:pPr>
    </w:p>
    <w:p w14:paraId="153EA178" w14:textId="6C089412" w:rsidR="00B75FD9" w:rsidRDefault="00B75FD9" w:rsidP="00BA697B">
      <w:pPr>
        <w:pStyle w:val="Caption"/>
        <w:jc w:val="center"/>
      </w:pPr>
      <w:bookmarkStart w:id="7" w:name="_Toc123049914"/>
      <w:r>
        <w:t xml:space="preserve">Figure </w:t>
      </w:r>
      <w:fldSimple w:instr=" SEQ Figure \* ARABIC ">
        <w:r w:rsidR="00772FFB">
          <w:rPr>
            <w:noProof/>
          </w:rPr>
          <w:t>2</w:t>
        </w:r>
      </w:fldSimple>
      <w:r>
        <w:t>: UI of Inspection Application</w:t>
      </w:r>
      <w:bookmarkEnd w:id="7"/>
    </w:p>
    <w:p w14:paraId="1282D481" w14:textId="2B0102CD" w:rsidR="00833906" w:rsidRDefault="00BA697B" w:rsidP="00833906">
      <w:pPr>
        <w:ind w:firstLine="720"/>
      </w:pPr>
      <w:r>
        <w:lastRenderedPageBreak/>
        <w:t>Upon selection of inspection type</w:t>
      </w:r>
      <w:r w:rsidR="00D670B1">
        <w:t xml:space="preserve"> Performa</w:t>
      </w:r>
      <w:r>
        <w:t xml:space="preserve"> e.g. Coal, Other than coal, etc.</w:t>
      </w:r>
      <w:r w:rsidR="00D670B1">
        <w:t xml:space="preserve"> newly geotag mines must populate in the dropdown of Lease number</w:t>
      </w:r>
      <w:r w:rsidR="00B12C6B">
        <w:t>s</w:t>
      </w:r>
      <w:r w:rsidR="00D670B1">
        <w:t xml:space="preserve"> and mines</w:t>
      </w:r>
      <w:r w:rsidR="00270ECB">
        <w:t>.</w:t>
      </w:r>
    </w:p>
    <w:p w14:paraId="7107133E" w14:textId="77777777" w:rsidR="00833906" w:rsidRDefault="00833906" w:rsidP="00833906">
      <w:pPr>
        <w:ind w:firstLine="720"/>
      </w:pPr>
    </w:p>
    <w:p w14:paraId="3CDF9A72" w14:textId="0F26F658" w:rsidR="00833906" w:rsidRDefault="00833906" w:rsidP="00833906">
      <w:pPr>
        <w:ind w:firstLine="720"/>
        <w:jc w:val="center"/>
      </w:pPr>
      <w:r>
        <w:rPr>
          <w:noProof/>
        </w:rPr>
        <w:drawing>
          <wp:inline distT="0" distB="0" distL="0" distR="0" wp14:anchorId="11CD4B03" wp14:editId="121911CF">
            <wp:extent cx="2362200" cy="4686300"/>
            <wp:effectExtent l="19050" t="19050" r="19050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2-12-27 at 3.10.25 PM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68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C53C7F" wp14:editId="3F38DDF5">
            <wp:extent cx="2651760" cy="4678680"/>
            <wp:effectExtent l="19050" t="19050" r="15240" b="266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hatsApp Image 2022-12-27 at 3.10.24 PM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4678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EC80F6" w14:textId="3D3E2688" w:rsidR="00833906" w:rsidRDefault="00833906" w:rsidP="00833906">
      <w:pPr>
        <w:ind w:firstLine="720"/>
        <w:jc w:val="center"/>
      </w:pPr>
    </w:p>
    <w:p w14:paraId="14590E6B" w14:textId="7162A6FB" w:rsidR="00833906" w:rsidRPr="00BA697B" w:rsidRDefault="00833906" w:rsidP="00833906">
      <w:pPr>
        <w:pStyle w:val="Caption"/>
        <w:jc w:val="center"/>
      </w:pPr>
      <w:bookmarkStart w:id="8" w:name="_Toc123049915"/>
      <w:r>
        <w:t xml:space="preserve">Figure </w:t>
      </w:r>
      <w:fldSimple w:instr=" SEQ Figure \* ARABIC ">
        <w:r w:rsidR="00772FFB">
          <w:rPr>
            <w:noProof/>
          </w:rPr>
          <w:t>3</w:t>
        </w:r>
      </w:fldSimple>
      <w:r>
        <w:t>: Lease and Mine Names in Inspection App</w:t>
      </w:r>
      <w:bookmarkStart w:id="9" w:name="_GoBack"/>
      <w:bookmarkEnd w:id="8"/>
      <w:bookmarkEnd w:id="9"/>
    </w:p>
    <w:sectPr w:rsidR="00833906" w:rsidRPr="00BA697B" w:rsidSect="00AD0D70">
      <w:headerReference w:type="default" r:id="rId14"/>
      <w:footerReference w:type="default" r:id="rId15"/>
      <w:headerReference w:type="first" r:id="rId16"/>
      <w:type w:val="continuous"/>
      <w:pgSz w:w="12240" w:h="15840"/>
      <w:pgMar w:top="1530" w:right="1170" w:bottom="16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34F5AF" w14:textId="77777777" w:rsidR="00676F62" w:rsidRDefault="00676F62" w:rsidP="006446D8">
      <w:r>
        <w:separator/>
      </w:r>
    </w:p>
  </w:endnote>
  <w:endnote w:type="continuationSeparator" w:id="0">
    <w:p w14:paraId="6ACEF336" w14:textId="77777777" w:rsidR="00676F62" w:rsidRDefault="00676F62" w:rsidP="00644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8ACA3D" w14:textId="39285780" w:rsidR="004C15D1" w:rsidRDefault="004C15D1" w:rsidP="00D00F70">
    <w:pPr>
      <w:pStyle w:val="Footer"/>
      <w:pBdr>
        <w:top w:val="thinThickSmallGap" w:sz="24" w:space="1" w:color="622423"/>
      </w:pBdr>
      <w:tabs>
        <w:tab w:val="right" w:pos="10080"/>
      </w:tabs>
    </w:pPr>
    <w:r>
      <w:t>Confidential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72FFB">
      <w:rPr>
        <w:noProof/>
      </w:rPr>
      <w:t>7</w:t>
    </w:r>
    <w:r>
      <w:fldChar w:fldCharType="end"/>
    </w:r>
  </w:p>
  <w:p w14:paraId="677D2A0C" w14:textId="77777777" w:rsidR="004C15D1" w:rsidRDefault="004C15D1">
    <w:pPr>
      <w:pStyle w:val="Footer"/>
    </w:pPr>
  </w:p>
  <w:p w14:paraId="57AF9032" w14:textId="77777777" w:rsidR="004C15D1" w:rsidRDefault="004C15D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CAA032" w14:textId="77777777" w:rsidR="00676F62" w:rsidRDefault="00676F62" w:rsidP="006446D8">
      <w:r>
        <w:separator/>
      </w:r>
    </w:p>
  </w:footnote>
  <w:footnote w:type="continuationSeparator" w:id="0">
    <w:p w14:paraId="73EEAB0C" w14:textId="77777777" w:rsidR="00676F62" w:rsidRDefault="00676F62" w:rsidP="00644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163"/>
      <w:gridCol w:w="4817"/>
    </w:tblGrid>
    <w:tr w:rsidR="004C15D1" w14:paraId="0B76E079" w14:textId="77777777" w:rsidTr="00DF07B0">
      <w:tc>
        <w:tcPr>
          <w:tcW w:w="5215" w:type="dxa"/>
        </w:tcPr>
        <w:p w14:paraId="2B5F44EC" w14:textId="1EC5B810" w:rsidR="004C15D1" w:rsidRDefault="004C15D1" w:rsidP="00E329F7">
          <w:pPr>
            <w:pStyle w:val="Header"/>
            <w:jc w:val="center"/>
          </w:pPr>
          <w:r w:rsidRPr="006C3D81">
            <w:rPr>
              <w:noProof/>
              <w:lang w:val="en-US" w:eastAsia="en-US"/>
            </w:rPr>
            <w:drawing>
              <wp:inline distT="0" distB="0" distL="0" distR="0" wp14:anchorId="6B3B6048" wp14:editId="7A892B7C">
                <wp:extent cx="621304" cy="621304"/>
                <wp:effectExtent l="0" t="0" r="0" b="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3" name="Picture 16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1304" cy="621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br/>
            <w:t xml:space="preserve">    </w:t>
          </w:r>
          <w:r>
            <w:rPr>
              <w:lang w:val="en-US"/>
            </w:rPr>
            <w:t>PITB</w:t>
          </w:r>
        </w:p>
        <w:p w14:paraId="00E3D6E6" w14:textId="77777777" w:rsidR="004C15D1" w:rsidRDefault="004C15D1" w:rsidP="00D72D62">
          <w:pPr>
            <w:pStyle w:val="Header"/>
          </w:pPr>
        </w:p>
      </w:tc>
      <w:tc>
        <w:tcPr>
          <w:tcW w:w="4855" w:type="dxa"/>
        </w:tcPr>
        <w:p w14:paraId="3FB7DBC5" w14:textId="156EB2DF" w:rsidR="004C15D1" w:rsidRPr="00461AE6" w:rsidRDefault="004C15D1" w:rsidP="00676FC0">
          <w:pPr>
            <w:pStyle w:val="Header"/>
          </w:pPr>
          <w:r w:rsidRPr="00E329F7">
            <w:rPr>
              <w:b/>
            </w:rPr>
            <w:t>Document Title:</w:t>
          </w:r>
          <w:r>
            <w:t xml:space="preserve"> </w:t>
          </w:r>
          <w:r>
            <w:rPr>
              <w:lang w:val="en-US"/>
            </w:rPr>
            <w:t>Synchronization of Geo Tag</w:t>
          </w:r>
          <w:r w:rsidR="00676FC0">
            <w:rPr>
              <w:lang w:val="en-US"/>
            </w:rPr>
            <w:t>ging and Inspection Apps</w:t>
          </w:r>
          <w:r>
            <w:rPr>
              <w:lang w:val="en-US"/>
            </w:rPr>
            <w:t xml:space="preserve"> </w:t>
          </w:r>
          <w:r w:rsidRPr="00461AE6">
            <w:t xml:space="preserve"> </w:t>
          </w:r>
        </w:p>
      </w:tc>
    </w:tr>
    <w:tr w:rsidR="004C15D1" w14:paraId="5C1C2730" w14:textId="77777777" w:rsidTr="00DF07B0">
      <w:tc>
        <w:tcPr>
          <w:tcW w:w="5215" w:type="dxa"/>
        </w:tcPr>
        <w:p w14:paraId="6A8E40F8" w14:textId="311D0B62" w:rsidR="004C15D1" w:rsidRPr="009E4A00" w:rsidRDefault="004C15D1" w:rsidP="00D72D62">
          <w:pPr>
            <w:pStyle w:val="Header"/>
            <w:rPr>
              <w:lang w:val="en-US"/>
            </w:rPr>
          </w:pPr>
          <w:r w:rsidRPr="00EC125A">
            <w:rPr>
              <w:b/>
            </w:rPr>
            <w:t>Author:</w:t>
          </w:r>
          <w:r>
            <w:t xml:space="preserve"> </w:t>
          </w:r>
          <w:r>
            <w:rPr>
              <w:lang w:val="en-US"/>
            </w:rPr>
            <w:t>Ibrar Khan</w:t>
          </w:r>
        </w:p>
      </w:tc>
      <w:tc>
        <w:tcPr>
          <w:tcW w:w="4855" w:type="dxa"/>
        </w:tcPr>
        <w:p w14:paraId="6E5F6114" w14:textId="0FB02E1C" w:rsidR="004C15D1" w:rsidRPr="00730BB4" w:rsidRDefault="004C15D1" w:rsidP="00730BB4">
          <w:pPr>
            <w:pStyle w:val="Header"/>
            <w:rPr>
              <w:lang w:val="en-US"/>
            </w:rPr>
          </w:pPr>
          <w:r w:rsidRPr="00EC125A">
            <w:rPr>
              <w:b/>
            </w:rPr>
            <w:t>Version:</w:t>
          </w:r>
          <w:r>
            <w:t xml:space="preserve"> </w:t>
          </w:r>
          <w:r w:rsidR="00676F62">
            <w:fldChar w:fldCharType="begin"/>
          </w:r>
          <w:r w:rsidR="00676F62">
            <w:instrText xml:space="preserve"> DOCPROPERTY  Version  \* MERGEFORMAT </w:instrText>
          </w:r>
          <w:r w:rsidR="00676F62">
            <w:fldChar w:fldCharType="separate"/>
          </w:r>
          <w:r w:rsidR="00772FFB">
            <w:t>1.0</w:t>
          </w:r>
          <w:r w:rsidR="00676F62">
            <w:fldChar w:fldCharType="end"/>
          </w:r>
        </w:p>
      </w:tc>
    </w:tr>
    <w:tr w:rsidR="004C15D1" w14:paraId="6E7D9A3F" w14:textId="77777777" w:rsidTr="00DF07B0">
      <w:tc>
        <w:tcPr>
          <w:tcW w:w="5215" w:type="dxa"/>
        </w:tcPr>
        <w:p w14:paraId="3F183E12" w14:textId="730367EE" w:rsidR="004C15D1" w:rsidRDefault="004C15D1" w:rsidP="00D72D62">
          <w:pPr>
            <w:pStyle w:val="Header"/>
          </w:pPr>
        </w:p>
      </w:tc>
      <w:tc>
        <w:tcPr>
          <w:tcW w:w="4855" w:type="dxa"/>
        </w:tcPr>
        <w:p w14:paraId="20120604" w14:textId="2990A9F5" w:rsidR="004C15D1" w:rsidRDefault="004C15D1" w:rsidP="005C38D2">
          <w:pPr>
            <w:pStyle w:val="Header"/>
          </w:pPr>
          <w:r w:rsidRPr="00EC125A">
            <w:rPr>
              <w:b/>
            </w:rPr>
            <w:t>Update Date:</w:t>
          </w:r>
          <w:r>
            <w:t xml:space="preserve"> </w:t>
          </w:r>
          <w:r w:rsidR="00676F62">
            <w:fldChar w:fldCharType="begin"/>
          </w:r>
          <w:r w:rsidR="00676F62">
            <w:instrText xml:space="preserve"> DOCPROPERTY  "Update Date"  \* MERGEFORMAT </w:instrText>
          </w:r>
          <w:r w:rsidR="00676F62">
            <w:fldChar w:fldCharType="separate"/>
          </w:r>
          <w:r w:rsidR="00772FFB" w:rsidRPr="00772FFB">
            <w:rPr>
              <w:lang w:val="en-GB"/>
            </w:rPr>
            <w:t>01-Sep-2022</w:t>
          </w:r>
          <w:r w:rsidR="00676F62">
            <w:fldChar w:fldCharType="end"/>
          </w:r>
        </w:p>
      </w:tc>
    </w:tr>
  </w:tbl>
  <w:p w14:paraId="63935813" w14:textId="77777777" w:rsidR="004C15D1" w:rsidRPr="00B326CA" w:rsidRDefault="004C15D1" w:rsidP="00460876">
    <w:pPr>
      <w:pStyle w:val="Header"/>
      <w:tabs>
        <w:tab w:val="clear" w:pos="4680"/>
        <w:tab w:val="clear" w:pos="9360"/>
        <w:tab w:val="center" w:pos="5535"/>
        <w:tab w:val="right" w:pos="11070"/>
      </w:tabs>
    </w:pPr>
  </w:p>
  <w:p w14:paraId="26A6AE0A" w14:textId="77777777" w:rsidR="004C15D1" w:rsidRDefault="004C15D1" w:rsidP="00460876">
    <w:pPr>
      <w:pStyle w:val="Header"/>
    </w:pPr>
  </w:p>
  <w:p w14:paraId="636F8701" w14:textId="77777777" w:rsidR="004C15D1" w:rsidRPr="00460876" w:rsidRDefault="004C15D1" w:rsidP="00460876">
    <w:pPr>
      <w:pStyle w:val="Header"/>
    </w:pPr>
  </w:p>
  <w:p w14:paraId="13B79BD3" w14:textId="77777777" w:rsidR="004C15D1" w:rsidRDefault="004C15D1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39"/>
      <w:gridCol w:w="5341"/>
    </w:tblGrid>
    <w:tr w:rsidR="004C15D1" w14:paraId="50D5B07E" w14:textId="77777777" w:rsidTr="00D72D62">
      <w:tc>
        <w:tcPr>
          <w:tcW w:w="4786" w:type="dxa"/>
        </w:tcPr>
        <w:p w14:paraId="211B2710" w14:textId="5D24B9EF" w:rsidR="004C15D1" w:rsidRDefault="004C15D1" w:rsidP="00D72D62">
          <w:pPr>
            <w:pStyle w:val="Header"/>
          </w:pPr>
          <w:r w:rsidRPr="006C3D81">
            <w:rPr>
              <w:noProof/>
              <w:lang w:val="en-US" w:eastAsia="en-US"/>
            </w:rPr>
            <w:drawing>
              <wp:inline distT="0" distB="0" distL="0" distR="0" wp14:anchorId="2025952C" wp14:editId="5CD87513">
                <wp:extent cx="571500" cy="426720"/>
                <wp:effectExtent l="0" t="0" r="0" b="0"/>
                <wp:docPr id="16" name="Picture 16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br/>
            <w:t xml:space="preserve">    </w:t>
          </w:r>
          <w:r>
            <w:fldChar w:fldCharType="begin"/>
          </w:r>
          <w:r>
            <w:instrText xml:space="preserve"> DOCPROPERTY  Company  \* MERGEFORMAT </w:instrText>
          </w:r>
          <w:r>
            <w:fldChar w:fldCharType="separate"/>
          </w:r>
          <w:r w:rsidR="00772FFB">
            <w:t>PITB</w:t>
          </w:r>
          <w:r>
            <w:fldChar w:fldCharType="end"/>
          </w:r>
          <w:r>
            <w:t xml:space="preserve"> </w:t>
          </w:r>
        </w:p>
        <w:p w14:paraId="29B655D3" w14:textId="77777777" w:rsidR="004C15D1" w:rsidRDefault="004C15D1" w:rsidP="00D72D62">
          <w:pPr>
            <w:pStyle w:val="Header"/>
          </w:pPr>
        </w:p>
      </w:tc>
      <w:tc>
        <w:tcPr>
          <w:tcW w:w="5510" w:type="dxa"/>
        </w:tcPr>
        <w:p w14:paraId="53073E4B" w14:textId="7C297B07" w:rsidR="004C15D1" w:rsidRDefault="004C15D1" w:rsidP="00D72D62">
          <w:pPr>
            <w:pStyle w:val="Header"/>
          </w:pPr>
          <w:r>
            <w:t xml:space="preserve">Document Title: </w:t>
          </w:r>
          <w:r w:rsidR="00676F62">
            <w:fldChar w:fldCharType="begin"/>
          </w:r>
          <w:r w:rsidR="00676F62">
            <w:instrText xml:space="preserve"> DOCPROPERTY  Title  \* MERGEFORMAT </w:instrText>
          </w:r>
          <w:r w:rsidR="00676F62">
            <w:fldChar w:fldCharType="separate"/>
          </w:r>
          <w:r w:rsidR="00772FFB">
            <w:t>Document Template</w:t>
          </w:r>
          <w:r w:rsidR="00676F62">
            <w:fldChar w:fldCharType="end"/>
          </w:r>
        </w:p>
        <w:p w14:paraId="57ED9764" w14:textId="77777777" w:rsidR="004C15D1" w:rsidRPr="00460876" w:rsidRDefault="004C15D1" w:rsidP="00D72D62">
          <w:pPr>
            <w:pStyle w:val="Header"/>
            <w:rPr>
              <w:lang w:val="en-US"/>
            </w:rPr>
          </w:pPr>
          <w:r>
            <w:t>Functional Requirements</w:t>
          </w:r>
        </w:p>
      </w:tc>
    </w:tr>
    <w:tr w:rsidR="004C15D1" w14:paraId="4985779D" w14:textId="77777777" w:rsidTr="00D72D62">
      <w:tc>
        <w:tcPr>
          <w:tcW w:w="4786" w:type="dxa"/>
        </w:tcPr>
        <w:p w14:paraId="30E0B175" w14:textId="65B46869" w:rsidR="004C15D1" w:rsidRDefault="004C15D1" w:rsidP="00D72D62">
          <w:pPr>
            <w:pStyle w:val="Header"/>
          </w:pPr>
          <w:r>
            <w:t xml:space="preserve">Author: </w:t>
          </w:r>
          <w:fldSimple w:instr=" DOCPROPERTY  Author  \* MERGEFORMAT ">
            <w:r w:rsidR="00772FFB">
              <w:t>Ibrar Khan</w:t>
            </w:r>
          </w:fldSimple>
        </w:p>
      </w:tc>
      <w:tc>
        <w:tcPr>
          <w:tcW w:w="5510" w:type="dxa"/>
        </w:tcPr>
        <w:p w14:paraId="3704AD9F" w14:textId="56627B3E" w:rsidR="004C15D1" w:rsidRPr="00460876" w:rsidRDefault="004C15D1" w:rsidP="00D72D62">
          <w:pPr>
            <w:pStyle w:val="Header"/>
            <w:rPr>
              <w:lang w:val="en-US"/>
            </w:rPr>
          </w:pPr>
          <w:r>
            <w:t xml:space="preserve">Version: </w:t>
          </w:r>
          <w:r w:rsidR="00676F62">
            <w:fldChar w:fldCharType="begin"/>
          </w:r>
          <w:r w:rsidR="00676F62">
            <w:instrText xml:space="preserve"> DOCPROPERTY  Version  \* MERGEFORMAT </w:instrText>
          </w:r>
          <w:r w:rsidR="00676F62">
            <w:fldChar w:fldCharType="separate"/>
          </w:r>
          <w:r w:rsidR="00772FFB">
            <w:t>1.0</w:t>
          </w:r>
          <w:r w:rsidR="00676F62">
            <w:fldChar w:fldCharType="end"/>
          </w:r>
        </w:p>
      </w:tc>
    </w:tr>
    <w:tr w:rsidR="004C15D1" w14:paraId="2C40840E" w14:textId="77777777" w:rsidTr="00D72D62">
      <w:tc>
        <w:tcPr>
          <w:tcW w:w="4786" w:type="dxa"/>
        </w:tcPr>
        <w:p w14:paraId="204AAD7C" w14:textId="0B992630" w:rsidR="004C15D1" w:rsidRDefault="004C15D1" w:rsidP="00D72D62">
          <w:pPr>
            <w:pStyle w:val="Header"/>
          </w:pPr>
          <w:r>
            <w:t xml:space="preserve">Approved by: </w:t>
          </w:r>
          <w:r w:rsidR="00676F62">
            <w:fldChar w:fldCharType="begin"/>
          </w:r>
          <w:r w:rsidR="00676F62">
            <w:instrText xml:space="preserve"> DOCPROPERTY  "Approved by"  \* MERGEFORMAT </w:instrText>
          </w:r>
          <w:r w:rsidR="00676F62">
            <w:fldChar w:fldCharType="separate"/>
          </w:r>
          <w:r w:rsidR="00772FFB">
            <w:t>Department</w:t>
          </w:r>
          <w:r w:rsidR="00676F62">
            <w:fldChar w:fldCharType="end"/>
          </w:r>
        </w:p>
      </w:tc>
      <w:tc>
        <w:tcPr>
          <w:tcW w:w="5510" w:type="dxa"/>
        </w:tcPr>
        <w:p w14:paraId="6BEE33A7" w14:textId="6E8E0A26" w:rsidR="004C15D1" w:rsidRDefault="004C15D1" w:rsidP="00D72D62">
          <w:pPr>
            <w:pStyle w:val="Header"/>
          </w:pPr>
          <w:r>
            <w:t xml:space="preserve">Update Date: </w:t>
          </w:r>
          <w:r w:rsidR="00676F62">
            <w:fldChar w:fldCharType="begin"/>
          </w:r>
          <w:r w:rsidR="00676F62">
            <w:instrText xml:space="preserve"> DOCPROPERTY  "Update Date"  \* MERGEFORMAT </w:instrText>
          </w:r>
          <w:r w:rsidR="00676F62">
            <w:fldChar w:fldCharType="separate"/>
          </w:r>
          <w:r w:rsidR="00772FFB">
            <w:t>01-Sep-2022</w:t>
          </w:r>
          <w:r w:rsidR="00676F62">
            <w:fldChar w:fldCharType="end"/>
          </w:r>
        </w:p>
      </w:tc>
    </w:tr>
  </w:tbl>
  <w:p w14:paraId="4216E6A0" w14:textId="77777777" w:rsidR="004C15D1" w:rsidRPr="00B326CA" w:rsidRDefault="004C15D1" w:rsidP="000A47E6">
    <w:pPr>
      <w:pStyle w:val="Header"/>
      <w:tabs>
        <w:tab w:val="clear" w:pos="4680"/>
        <w:tab w:val="clear" w:pos="9360"/>
        <w:tab w:val="center" w:pos="5535"/>
        <w:tab w:val="right" w:pos="11070"/>
      </w:tabs>
    </w:pPr>
  </w:p>
  <w:p w14:paraId="039A644A" w14:textId="77777777" w:rsidR="004C15D1" w:rsidRDefault="004C15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C21"/>
    <w:multiLevelType w:val="hybridMultilevel"/>
    <w:tmpl w:val="3F9A54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3C2582">
      <w:start w:val="1"/>
      <w:numFmt w:val="decimal"/>
      <w:lvlText w:val="%2."/>
      <w:lvlJc w:val="left"/>
      <w:pPr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65378F"/>
    <w:multiLevelType w:val="hybridMultilevel"/>
    <w:tmpl w:val="672429E6"/>
    <w:lvl w:ilvl="0" w:tplc="A6DCAE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0C696C">
      <w:start w:val="24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8664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829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261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069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6080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ACB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62E8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F103DE"/>
    <w:multiLevelType w:val="hybridMultilevel"/>
    <w:tmpl w:val="AC746F72"/>
    <w:lvl w:ilvl="0" w:tplc="0AD4B2BE">
      <w:start w:val="1"/>
      <w:numFmt w:val="decimal"/>
      <w:lvlText w:val="%1.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A7F4A68"/>
    <w:multiLevelType w:val="hybridMultilevel"/>
    <w:tmpl w:val="63B805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0192D"/>
    <w:multiLevelType w:val="hybridMultilevel"/>
    <w:tmpl w:val="ECDC413A"/>
    <w:lvl w:ilvl="0" w:tplc="A1BA06CE">
      <w:start w:val="1"/>
      <w:numFmt w:val="decimal"/>
      <w:lvlText w:val="%1.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1D643DB3"/>
    <w:multiLevelType w:val="hybridMultilevel"/>
    <w:tmpl w:val="6248E68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E0A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E0886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256032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F6FCE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27A8B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F1ECA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F42A8F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F21A7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6" w15:restartNumberingAfterBreak="0">
    <w:nsid w:val="1E573392"/>
    <w:multiLevelType w:val="hybridMultilevel"/>
    <w:tmpl w:val="5AE0DE92"/>
    <w:lvl w:ilvl="0" w:tplc="C75483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480DCF"/>
    <w:multiLevelType w:val="hybridMultilevel"/>
    <w:tmpl w:val="1B107E84"/>
    <w:lvl w:ilvl="0" w:tplc="076E692A">
      <w:start w:val="1"/>
      <w:numFmt w:val="decimal"/>
      <w:lvlText w:val="%1.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23C02B14"/>
    <w:multiLevelType w:val="hybridMultilevel"/>
    <w:tmpl w:val="1A72DA7A"/>
    <w:lvl w:ilvl="0" w:tplc="299465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7701D"/>
    <w:multiLevelType w:val="hybridMultilevel"/>
    <w:tmpl w:val="F33AAA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551E8"/>
    <w:multiLevelType w:val="hybridMultilevel"/>
    <w:tmpl w:val="DF322AB4"/>
    <w:lvl w:ilvl="0" w:tplc="D17620B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D08C9"/>
    <w:multiLevelType w:val="hybridMultilevel"/>
    <w:tmpl w:val="9444651C"/>
    <w:lvl w:ilvl="0" w:tplc="48B48C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E11A3E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EB90B5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7F66D3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CF708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7B560C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AD180F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77403D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1B9EDC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2" w15:restartNumberingAfterBreak="0">
    <w:nsid w:val="2CAA3CEE"/>
    <w:multiLevelType w:val="hybridMultilevel"/>
    <w:tmpl w:val="87B0CF8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2EA953A6"/>
    <w:multiLevelType w:val="hybridMultilevel"/>
    <w:tmpl w:val="80EAFD4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30E86286"/>
    <w:multiLevelType w:val="hybridMultilevel"/>
    <w:tmpl w:val="D98A3D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3B48BF"/>
    <w:multiLevelType w:val="hybridMultilevel"/>
    <w:tmpl w:val="8CFC3B5A"/>
    <w:lvl w:ilvl="0" w:tplc="6B9EE4A6">
      <w:start w:val="1"/>
      <w:numFmt w:val="decimal"/>
      <w:lvlText w:val="%1.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368C489E"/>
    <w:multiLevelType w:val="hybridMultilevel"/>
    <w:tmpl w:val="27FC3932"/>
    <w:lvl w:ilvl="0" w:tplc="9264A1B0">
      <w:start w:val="1"/>
      <w:numFmt w:val="decimal"/>
      <w:lvlText w:val="%1."/>
      <w:lvlJc w:val="left"/>
      <w:pPr>
        <w:ind w:left="16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 w15:restartNumberingAfterBreak="0">
    <w:nsid w:val="379E64DE"/>
    <w:multiLevelType w:val="hybridMultilevel"/>
    <w:tmpl w:val="56428154"/>
    <w:lvl w:ilvl="0" w:tplc="FC5CD7F2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9537630"/>
    <w:multiLevelType w:val="hybridMultilevel"/>
    <w:tmpl w:val="C0B0CDAC"/>
    <w:lvl w:ilvl="0" w:tplc="DF068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56C122">
      <w:start w:val="24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8226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E271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835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1C2B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44FC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1E3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D890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B3F2FD6"/>
    <w:multiLevelType w:val="hybridMultilevel"/>
    <w:tmpl w:val="BE74E2E6"/>
    <w:lvl w:ilvl="0" w:tplc="2654B2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323EF2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863C3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C8EF8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AB50CC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25E8B5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FBAC81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793ECD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656408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0" w15:restartNumberingAfterBreak="0">
    <w:nsid w:val="3EBF68ED"/>
    <w:multiLevelType w:val="hybridMultilevel"/>
    <w:tmpl w:val="ACC6C2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3318D3"/>
    <w:multiLevelType w:val="hybridMultilevel"/>
    <w:tmpl w:val="3A925C7C"/>
    <w:lvl w:ilvl="0" w:tplc="72D6F7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4F6F0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60440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4F722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F5F8E1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CAA81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2CD44F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0EE79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7B90AF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2" w15:restartNumberingAfterBreak="0">
    <w:nsid w:val="45936475"/>
    <w:multiLevelType w:val="hybridMultilevel"/>
    <w:tmpl w:val="4B02D98C"/>
    <w:styleLink w:val="ImportedStyle3"/>
    <w:lvl w:ilvl="0" w:tplc="88186BA6">
      <w:start w:val="1"/>
      <w:numFmt w:val="bullet"/>
      <w:lvlText w:val="-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08848E6">
      <w:start w:val="1"/>
      <w:numFmt w:val="bullet"/>
      <w:lvlText w:val="o"/>
      <w:lvlJc w:val="left"/>
      <w:pPr>
        <w:ind w:left="107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08246CA">
      <w:start w:val="1"/>
      <w:numFmt w:val="bullet"/>
      <w:lvlText w:val="▪"/>
      <w:lvlJc w:val="left"/>
      <w:pPr>
        <w:ind w:left="179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2A9118">
      <w:start w:val="1"/>
      <w:numFmt w:val="bullet"/>
      <w:lvlText w:val="·"/>
      <w:lvlJc w:val="left"/>
      <w:pPr>
        <w:ind w:left="251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78080CE">
      <w:start w:val="1"/>
      <w:numFmt w:val="bullet"/>
      <w:lvlText w:val="o"/>
      <w:lvlJc w:val="left"/>
      <w:pPr>
        <w:ind w:left="323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AFE2CAE">
      <w:start w:val="1"/>
      <w:numFmt w:val="bullet"/>
      <w:lvlText w:val="▪"/>
      <w:lvlJc w:val="left"/>
      <w:pPr>
        <w:ind w:left="395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9B2B010">
      <w:start w:val="1"/>
      <w:numFmt w:val="bullet"/>
      <w:lvlText w:val="·"/>
      <w:lvlJc w:val="left"/>
      <w:pPr>
        <w:ind w:left="467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B7EE560">
      <w:start w:val="1"/>
      <w:numFmt w:val="bullet"/>
      <w:lvlText w:val="o"/>
      <w:lvlJc w:val="left"/>
      <w:pPr>
        <w:ind w:left="539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752C1E4">
      <w:start w:val="1"/>
      <w:numFmt w:val="bullet"/>
      <w:lvlText w:val="▪"/>
      <w:lvlJc w:val="left"/>
      <w:pPr>
        <w:ind w:left="611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549B0D58"/>
    <w:multiLevelType w:val="hybridMultilevel"/>
    <w:tmpl w:val="342AB7CA"/>
    <w:lvl w:ilvl="0" w:tplc="404877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99E0A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E0886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256032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F6FCE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27A8B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F1ECA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F42A8F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F21A7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4" w15:restartNumberingAfterBreak="0">
    <w:nsid w:val="5AE60098"/>
    <w:multiLevelType w:val="hybridMultilevel"/>
    <w:tmpl w:val="C80274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2A78E8"/>
    <w:multiLevelType w:val="hybridMultilevel"/>
    <w:tmpl w:val="3C42FC4E"/>
    <w:lvl w:ilvl="0" w:tplc="23B2EF86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F12A8F44">
      <w:start w:val="1"/>
      <w:numFmt w:val="decimal"/>
      <w:lvlText w:val="%2."/>
      <w:lvlJc w:val="left"/>
      <w:pPr>
        <w:ind w:left="180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C8D60F3"/>
    <w:multiLevelType w:val="hybridMultilevel"/>
    <w:tmpl w:val="3CEA3A8C"/>
    <w:lvl w:ilvl="0" w:tplc="89C48614">
      <w:start w:val="1"/>
      <w:numFmt w:val="decimal"/>
      <w:lvlText w:val="%1.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7" w15:restartNumberingAfterBreak="0">
    <w:nsid w:val="62EF385E"/>
    <w:multiLevelType w:val="hybridMultilevel"/>
    <w:tmpl w:val="6FD85486"/>
    <w:lvl w:ilvl="0" w:tplc="0AC45696">
      <w:start w:val="1"/>
      <w:numFmt w:val="lowerLetter"/>
      <w:lvlText w:val="%1)"/>
      <w:lvlJc w:val="left"/>
      <w:pPr>
        <w:ind w:hanging="271"/>
      </w:pPr>
      <w:rPr>
        <w:rFonts w:ascii="Arial" w:eastAsia="Arial" w:hAnsi="Arial" w:hint="default"/>
        <w:b/>
        <w:bCs/>
        <w:spacing w:val="1"/>
        <w:sz w:val="24"/>
        <w:szCs w:val="24"/>
      </w:rPr>
    </w:lvl>
    <w:lvl w:ilvl="1" w:tplc="259A1098">
      <w:start w:val="1"/>
      <w:numFmt w:val="upperRoman"/>
      <w:lvlText w:val="%2."/>
      <w:lvlJc w:val="left"/>
      <w:pPr>
        <w:ind w:hanging="856"/>
        <w:jc w:val="right"/>
      </w:pPr>
      <w:rPr>
        <w:rFonts w:ascii="Arial" w:eastAsia="Arial" w:hAnsi="Arial" w:hint="default"/>
        <w:spacing w:val="-2"/>
        <w:sz w:val="24"/>
        <w:szCs w:val="24"/>
      </w:rPr>
    </w:lvl>
    <w:lvl w:ilvl="2" w:tplc="03701F20">
      <w:start w:val="1"/>
      <w:numFmt w:val="bullet"/>
      <w:lvlText w:val="•"/>
      <w:lvlJc w:val="left"/>
      <w:rPr>
        <w:rFonts w:hint="default"/>
      </w:rPr>
    </w:lvl>
    <w:lvl w:ilvl="3" w:tplc="8C528712">
      <w:start w:val="1"/>
      <w:numFmt w:val="bullet"/>
      <w:lvlText w:val="•"/>
      <w:lvlJc w:val="left"/>
      <w:rPr>
        <w:rFonts w:hint="default"/>
      </w:rPr>
    </w:lvl>
    <w:lvl w:ilvl="4" w:tplc="3D4E52EA">
      <w:start w:val="1"/>
      <w:numFmt w:val="bullet"/>
      <w:lvlText w:val="•"/>
      <w:lvlJc w:val="left"/>
      <w:rPr>
        <w:rFonts w:hint="default"/>
      </w:rPr>
    </w:lvl>
    <w:lvl w:ilvl="5" w:tplc="4F40D064">
      <w:start w:val="1"/>
      <w:numFmt w:val="bullet"/>
      <w:lvlText w:val="•"/>
      <w:lvlJc w:val="left"/>
      <w:rPr>
        <w:rFonts w:hint="default"/>
      </w:rPr>
    </w:lvl>
    <w:lvl w:ilvl="6" w:tplc="18642C2E">
      <w:start w:val="1"/>
      <w:numFmt w:val="bullet"/>
      <w:lvlText w:val="•"/>
      <w:lvlJc w:val="left"/>
      <w:rPr>
        <w:rFonts w:hint="default"/>
      </w:rPr>
    </w:lvl>
    <w:lvl w:ilvl="7" w:tplc="47526186">
      <w:start w:val="1"/>
      <w:numFmt w:val="bullet"/>
      <w:lvlText w:val="•"/>
      <w:lvlJc w:val="left"/>
      <w:rPr>
        <w:rFonts w:hint="default"/>
      </w:rPr>
    </w:lvl>
    <w:lvl w:ilvl="8" w:tplc="C3229DD6">
      <w:start w:val="1"/>
      <w:numFmt w:val="bullet"/>
      <w:lvlText w:val="•"/>
      <w:lvlJc w:val="left"/>
      <w:rPr>
        <w:rFonts w:hint="default"/>
      </w:rPr>
    </w:lvl>
  </w:abstractNum>
  <w:abstractNum w:abstractNumId="28" w15:restartNumberingAfterBreak="0">
    <w:nsid w:val="685D7FF0"/>
    <w:multiLevelType w:val="hybridMultilevel"/>
    <w:tmpl w:val="63B805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81120B"/>
    <w:multiLevelType w:val="hybridMultilevel"/>
    <w:tmpl w:val="ACC6C236"/>
    <w:lvl w:ilvl="0" w:tplc="44AE42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526BA6"/>
    <w:multiLevelType w:val="multilevel"/>
    <w:tmpl w:val="2FEE2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B9D2559"/>
    <w:multiLevelType w:val="multilevel"/>
    <w:tmpl w:val="0204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B765C8"/>
    <w:multiLevelType w:val="hybridMultilevel"/>
    <w:tmpl w:val="1B107E84"/>
    <w:lvl w:ilvl="0" w:tplc="076E692A">
      <w:start w:val="1"/>
      <w:numFmt w:val="decimal"/>
      <w:lvlText w:val="%1.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3" w15:restartNumberingAfterBreak="0">
    <w:nsid w:val="6DC15DF4"/>
    <w:multiLevelType w:val="multilevel"/>
    <w:tmpl w:val="E6F87BC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sz w:val="28"/>
        <w:szCs w:val="28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sz w:val="28"/>
        <w:szCs w:val="28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sz w:val="28"/>
        <w:szCs w:val="28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E8D5F9D"/>
    <w:multiLevelType w:val="hybridMultilevel"/>
    <w:tmpl w:val="A3208DDA"/>
    <w:lvl w:ilvl="0" w:tplc="8E8887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BA8732">
      <w:start w:val="30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583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FC30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660D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BE25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EEB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8446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64DF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0F7018D"/>
    <w:multiLevelType w:val="multilevel"/>
    <w:tmpl w:val="30407CDA"/>
    <w:styleLink w:val="ImportedStyle2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36" w15:restartNumberingAfterBreak="0">
    <w:nsid w:val="71E65D3B"/>
    <w:multiLevelType w:val="hybridMultilevel"/>
    <w:tmpl w:val="ACC6C2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204E7F"/>
    <w:multiLevelType w:val="hybridMultilevel"/>
    <w:tmpl w:val="691270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190DFB"/>
    <w:multiLevelType w:val="multilevel"/>
    <w:tmpl w:val="2FEE2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7D62DEB"/>
    <w:multiLevelType w:val="hybridMultilevel"/>
    <w:tmpl w:val="1B107E84"/>
    <w:lvl w:ilvl="0" w:tplc="076E692A">
      <w:start w:val="1"/>
      <w:numFmt w:val="decimal"/>
      <w:lvlText w:val="%1.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33"/>
  </w:num>
  <w:num w:numId="2">
    <w:abstractNumId w:val="21"/>
  </w:num>
  <w:num w:numId="3">
    <w:abstractNumId w:val="11"/>
  </w:num>
  <w:num w:numId="4">
    <w:abstractNumId w:val="19"/>
  </w:num>
  <w:num w:numId="5">
    <w:abstractNumId w:val="23"/>
  </w:num>
  <w:num w:numId="6">
    <w:abstractNumId w:val="34"/>
  </w:num>
  <w:num w:numId="7">
    <w:abstractNumId w:val="3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</w:num>
  <w:num w:numId="9">
    <w:abstractNumId w:val="35"/>
  </w:num>
  <w:num w:numId="10">
    <w:abstractNumId w:val="1"/>
  </w:num>
  <w:num w:numId="11">
    <w:abstractNumId w:val="18"/>
  </w:num>
  <w:num w:numId="12">
    <w:abstractNumId w:val="17"/>
  </w:num>
  <w:num w:numId="13">
    <w:abstractNumId w:val="16"/>
  </w:num>
  <w:num w:numId="14">
    <w:abstractNumId w:val="13"/>
  </w:num>
  <w:num w:numId="15">
    <w:abstractNumId w:val="31"/>
  </w:num>
  <w:num w:numId="16">
    <w:abstractNumId w:val="5"/>
  </w:num>
  <w:num w:numId="17">
    <w:abstractNumId w:val="25"/>
  </w:num>
  <w:num w:numId="18">
    <w:abstractNumId w:val="8"/>
  </w:num>
  <w:num w:numId="19">
    <w:abstractNumId w:val="10"/>
  </w:num>
  <w:num w:numId="20">
    <w:abstractNumId w:val="3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2"/>
  </w:num>
  <w:num w:numId="22">
    <w:abstractNumId w:val="22"/>
  </w:num>
  <w:num w:numId="23">
    <w:abstractNumId w:val="33"/>
  </w:num>
  <w:num w:numId="24">
    <w:abstractNumId w:val="33"/>
  </w:num>
  <w:num w:numId="25">
    <w:abstractNumId w:val="26"/>
  </w:num>
  <w:num w:numId="26">
    <w:abstractNumId w:val="4"/>
  </w:num>
  <w:num w:numId="27">
    <w:abstractNumId w:val="32"/>
  </w:num>
  <w:num w:numId="28">
    <w:abstractNumId w:val="2"/>
  </w:num>
  <w:num w:numId="29">
    <w:abstractNumId w:val="33"/>
  </w:num>
  <w:num w:numId="30">
    <w:abstractNumId w:val="33"/>
  </w:num>
  <w:num w:numId="31">
    <w:abstractNumId w:val="39"/>
  </w:num>
  <w:num w:numId="32">
    <w:abstractNumId w:val="7"/>
  </w:num>
  <w:num w:numId="33">
    <w:abstractNumId w:val="15"/>
  </w:num>
  <w:num w:numId="34">
    <w:abstractNumId w:val="24"/>
  </w:num>
  <w:num w:numId="35">
    <w:abstractNumId w:val="9"/>
  </w:num>
  <w:num w:numId="36">
    <w:abstractNumId w:val="27"/>
  </w:num>
  <w:num w:numId="37">
    <w:abstractNumId w:val="14"/>
  </w:num>
  <w:num w:numId="38">
    <w:abstractNumId w:val="3"/>
  </w:num>
  <w:num w:numId="39">
    <w:abstractNumId w:val="37"/>
  </w:num>
  <w:num w:numId="40">
    <w:abstractNumId w:val="28"/>
  </w:num>
  <w:num w:numId="41">
    <w:abstractNumId w:val="6"/>
  </w:num>
  <w:num w:numId="42">
    <w:abstractNumId w:val="29"/>
  </w:num>
  <w:num w:numId="43">
    <w:abstractNumId w:val="20"/>
  </w:num>
  <w:num w:numId="44">
    <w:abstractNumId w:val="3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0MDE2MDazMDSxtLRU0lEKTi0uzszPAykwNK0FAEgUEu4tAAAA"/>
  </w:docVars>
  <w:rsids>
    <w:rsidRoot w:val="007721A3"/>
    <w:rsid w:val="00000402"/>
    <w:rsid w:val="0000091F"/>
    <w:rsid w:val="00001E22"/>
    <w:rsid w:val="00001EC5"/>
    <w:rsid w:val="00004D53"/>
    <w:rsid w:val="000073F5"/>
    <w:rsid w:val="00010535"/>
    <w:rsid w:val="000110C7"/>
    <w:rsid w:val="000118D3"/>
    <w:rsid w:val="00017AEF"/>
    <w:rsid w:val="00020616"/>
    <w:rsid w:val="000247EB"/>
    <w:rsid w:val="000274BA"/>
    <w:rsid w:val="00032FB2"/>
    <w:rsid w:val="00033379"/>
    <w:rsid w:val="00033C32"/>
    <w:rsid w:val="00034EF3"/>
    <w:rsid w:val="00036609"/>
    <w:rsid w:val="0004000C"/>
    <w:rsid w:val="000409AF"/>
    <w:rsid w:val="00064121"/>
    <w:rsid w:val="00064E2A"/>
    <w:rsid w:val="00067858"/>
    <w:rsid w:val="00070CD5"/>
    <w:rsid w:val="00072FAA"/>
    <w:rsid w:val="00077ADB"/>
    <w:rsid w:val="000842CF"/>
    <w:rsid w:val="0008471D"/>
    <w:rsid w:val="000860AF"/>
    <w:rsid w:val="000A05B3"/>
    <w:rsid w:val="000A47E6"/>
    <w:rsid w:val="000B029B"/>
    <w:rsid w:val="000B20F4"/>
    <w:rsid w:val="000B3E08"/>
    <w:rsid w:val="000C42DC"/>
    <w:rsid w:val="000C5581"/>
    <w:rsid w:val="000C68BE"/>
    <w:rsid w:val="000D0A1B"/>
    <w:rsid w:val="000D348C"/>
    <w:rsid w:val="000D5F16"/>
    <w:rsid w:val="000D7A27"/>
    <w:rsid w:val="000E33F4"/>
    <w:rsid w:val="000F0CB9"/>
    <w:rsid w:val="000F2D09"/>
    <w:rsid w:val="001003C8"/>
    <w:rsid w:val="00105CEC"/>
    <w:rsid w:val="00105D9C"/>
    <w:rsid w:val="001066F9"/>
    <w:rsid w:val="001075E1"/>
    <w:rsid w:val="00111649"/>
    <w:rsid w:val="00113189"/>
    <w:rsid w:val="00116FF8"/>
    <w:rsid w:val="00121A12"/>
    <w:rsid w:val="00123A82"/>
    <w:rsid w:val="001263DE"/>
    <w:rsid w:val="0012647E"/>
    <w:rsid w:val="001271E6"/>
    <w:rsid w:val="001329D4"/>
    <w:rsid w:val="00132F17"/>
    <w:rsid w:val="0013428D"/>
    <w:rsid w:val="00143721"/>
    <w:rsid w:val="00145EC8"/>
    <w:rsid w:val="00146513"/>
    <w:rsid w:val="00150457"/>
    <w:rsid w:val="00152960"/>
    <w:rsid w:val="00155A73"/>
    <w:rsid w:val="0015791E"/>
    <w:rsid w:val="001600AB"/>
    <w:rsid w:val="00160DCC"/>
    <w:rsid w:val="001630B2"/>
    <w:rsid w:val="0016468F"/>
    <w:rsid w:val="001656B7"/>
    <w:rsid w:val="0018235C"/>
    <w:rsid w:val="001866FA"/>
    <w:rsid w:val="00187064"/>
    <w:rsid w:val="00194714"/>
    <w:rsid w:val="00194F7E"/>
    <w:rsid w:val="001A1FD2"/>
    <w:rsid w:val="001B2C3F"/>
    <w:rsid w:val="001B6665"/>
    <w:rsid w:val="001C21C3"/>
    <w:rsid w:val="001C35EE"/>
    <w:rsid w:val="001C4FE7"/>
    <w:rsid w:val="001C6C6E"/>
    <w:rsid w:val="001D0C53"/>
    <w:rsid w:val="001D4262"/>
    <w:rsid w:val="001D580D"/>
    <w:rsid w:val="001D6EA1"/>
    <w:rsid w:val="001D731F"/>
    <w:rsid w:val="001E04F1"/>
    <w:rsid w:val="001E2BCD"/>
    <w:rsid w:val="001E40E2"/>
    <w:rsid w:val="001E53A7"/>
    <w:rsid w:val="001E67A3"/>
    <w:rsid w:val="001F0ED0"/>
    <w:rsid w:val="001F5B0D"/>
    <w:rsid w:val="001F70EE"/>
    <w:rsid w:val="00200436"/>
    <w:rsid w:val="00202448"/>
    <w:rsid w:val="00202B43"/>
    <w:rsid w:val="00205C5C"/>
    <w:rsid w:val="00207C9B"/>
    <w:rsid w:val="00211C34"/>
    <w:rsid w:val="00215B24"/>
    <w:rsid w:val="00215C46"/>
    <w:rsid w:val="0022106E"/>
    <w:rsid w:val="002242BC"/>
    <w:rsid w:val="002263B1"/>
    <w:rsid w:val="00230033"/>
    <w:rsid w:val="00235A31"/>
    <w:rsid w:val="00240300"/>
    <w:rsid w:val="002404E6"/>
    <w:rsid w:val="00244724"/>
    <w:rsid w:val="00263EDF"/>
    <w:rsid w:val="00270ECB"/>
    <w:rsid w:val="0027100A"/>
    <w:rsid w:val="00277716"/>
    <w:rsid w:val="00277EE5"/>
    <w:rsid w:val="0028279E"/>
    <w:rsid w:val="002879B0"/>
    <w:rsid w:val="00287AEE"/>
    <w:rsid w:val="00290CC6"/>
    <w:rsid w:val="002915BF"/>
    <w:rsid w:val="0029475A"/>
    <w:rsid w:val="00294EC3"/>
    <w:rsid w:val="002A158E"/>
    <w:rsid w:val="002B0B6B"/>
    <w:rsid w:val="002B2624"/>
    <w:rsid w:val="002B44BB"/>
    <w:rsid w:val="002C37C7"/>
    <w:rsid w:val="002C3D0F"/>
    <w:rsid w:val="002C5985"/>
    <w:rsid w:val="002E2B0E"/>
    <w:rsid w:val="002E37E4"/>
    <w:rsid w:val="002E3945"/>
    <w:rsid w:val="002E647D"/>
    <w:rsid w:val="002F0155"/>
    <w:rsid w:val="002F45EF"/>
    <w:rsid w:val="0030539F"/>
    <w:rsid w:val="00312E3F"/>
    <w:rsid w:val="003152DE"/>
    <w:rsid w:val="00316BD2"/>
    <w:rsid w:val="00317C26"/>
    <w:rsid w:val="003273DB"/>
    <w:rsid w:val="003341BB"/>
    <w:rsid w:val="00342A42"/>
    <w:rsid w:val="00347698"/>
    <w:rsid w:val="00347E02"/>
    <w:rsid w:val="00350D33"/>
    <w:rsid w:val="00353FF2"/>
    <w:rsid w:val="003558A9"/>
    <w:rsid w:val="00360BAB"/>
    <w:rsid w:val="0037570C"/>
    <w:rsid w:val="00380ED2"/>
    <w:rsid w:val="00381296"/>
    <w:rsid w:val="003833EF"/>
    <w:rsid w:val="0039097A"/>
    <w:rsid w:val="00392C7E"/>
    <w:rsid w:val="00392F2D"/>
    <w:rsid w:val="00393A38"/>
    <w:rsid w:val="003A3110"/>
    <w:rsid w:val="003A34AC"/>
    <w:rsid w:val="003A4543"/>
    <w:rsid w:val="003A63F0"/>
    <w:rsid w:val="003B40EA"/>
    <w:rsid w:val="003B4E66"/>
    <w:rsid w:val="003C1C5F"/>
    <w:rsid w:val="003C296C"/>
    <w:rsid w:val="003C42E8"/>
    <w:rsid w:val="003D079B"/>
    <w:rsid w:val="003D5C33"/>
    <w:rsid w:val="003E3ACD"/>
    <w:rsid w:val="003E4A4F"/>
    <w:rsid w:val="003E6C56"/>
    <w:rsid w:val="003E6D45"/>
    <w:rsid w:val="003F0CE7"/>
    <w:rsid w:val="003F10A6"/>
    <w:rsid w:val="003F2674"/>
    <w:rsid w:val="003F39F3"/>
    <w:rsid w:val="003F675C"/>
    <w:rsid w:val="00400B72"/>
    <w:rsid w:val="00416DD4"/>
    <w:rsid w:val="004178D8"/>
    <w:rsid w:val="004203A9"/>
    <w:rsid w:val="0042235B"/>
    <w:rsid w:val="00423B1F"/>
    <w:rsid w:val="0042740B"/>
    <w:rsid w:val="0042787B"/>
    <w:rsid w:val="00432939"/>
    <w:rsid w:val="00432D07"/>
    <w:rsid w:val="004354AF"/>
    <w:rsid w:val="004412E6"/>
    <w:rsid w:val="00442A29"/>
    <w:rsid w:val="00442E6B"/>
    <w:rsid w:val="00445435"/>
    <w:rsid w:val="00447AC0"/>
    <w:rsid w:val="0045393B"/>
    <w:rsid w:val="00455F4C"/>
    <w:rsid w:val="0045639A"/>
    <w:rsid w:val="0045742F"/>
    <w:rsid w:val="00457DB9"/>
    <w:rsid w:val="00460876"/>
    <w:rsid w:val="00461AE6"/>
    <w:rsid w:val="00474EAC"/>
    <w:rsid w:val="004800BE"/>
    <w:rsid w:val="00480A79"/>
    <w:rsid w:val="00486A60"/>
    <w:rsid w:val="004903E7"/>
    <w:rsid w:val="00494B0D"/>
    <w:rsid w:val="00495A91"/>
    <w:rsid w:val="00496D1E"/>
    <w:rsid w:val="004A391E"/>
    <w:rsid w:val="004A4FE8"/>
    <w:rsid w:val="004A6341"/>
    <w:rsid w:val="004B1A03"/>
    <w:rsid w:val="004B57BB"/>
    <w:rsid w:val="004C15D1"/>
    <w:rsid w:val="004C21B9"/>
    <w:rsid w:val="004C2AAA"/>
    <w:rsid w:val="004C2B29"/>
    <w:rsid w:val="004C6BA7"/>
    <w:rsid w:val="004D49A1"/>
    <w:rsid w:val="004D63CB"/>
    <w:rsid w:val="004E16F4"/>
    <w:rsid w:val="004E27A0"/>
    <w:rsid w:val="004F4CD9"/>
    <w:rsid w:val="004F661E"/>
    <w:rsid w:val="004F755C"/>
    <w:rsid w:val="0050121F"/>
    <w:rsid w:val="005053CD"/>
    <w:rsid w:val="005065DB"/>
    <w:rsid w:val="00510101"/>
    <w:rsid w:val="0052014F"/>
    <w:rsid w:val="005276A8"/>
    <w:rsid w:val="005349CD"/>
    <w:rsid w:val="005411E8"/>
    <w:rsid w:val="0054356C"/>
    <w:rsid w:val="0054564B"/>
    <w:rsid w:val="00546BF3"/>
    <w:rsid w:val="00547A51"/>
    <w:rsid w:val="00551D25"/>
    <w:rsid w:val="00552E34"/>
    <w:rsid w:val="00552E9F"/>
    <w:rsid w:val="00553F55"/>
    <w:rsid w:val="00553F65"/>
    <w:rsid w:val="00563D87"/>
    <w:rsid w:val="0056528E"/>
    <w:rsid w:val="005714B1"/>
    <w:rsid w:val="00571C21"/>
    <w:rsid w:val="0057245C"/>
    <w:rsid w:val="00574454"/>
    <w:rsid w:val="00576724"/>
    <w:rsid w:val="00576A4D"/>
    <w:rsid w:val="00577498"/>
    <w:rsid w:val="0058037C"/>
    <w:rsid w:val="00586A6B"/>
    <w:rsid w:val="00593EBA"/>
    <w:rsid w:val="00594771"/>
    <w:rsid w:val="005A0EE8"/>
    <w:rsid w:val="005A2F0C"/>
    <w:rsid w:val="005A6D4C"/>
    <w:rsid w:val="005B21E2"/>
    <w:rsid w:val="005B23AB"/>
    <w:rsid w:val="005B33D1"/>
    <w:rsid w:val="005B50FC"/>
    <w:rsid w:val="005C38D2"/>
    <w:rsid w:val="005C4247"/>
    <w:rsid w:val="005C4502"/>
    <w:rsid w:val="005D3B89"/>
    <w:rsid w:val="005D3BDB"/>
    <w:rsid w:val="005D7847"/>
    <w:rsid w:val="005E1B5B"/>
    <w:rsid w:val="005E5D62"/>
    <w:rsid w:val="005E7EE0"/>
    <w:rsid w:val="005F0B84"/>
    <w:rsid w:val="005F2E3D"/>
    <w:rsid w:val="005F2ED2"/>
    <w:rsid w:val="005F405A"/>
    <w:rsid w:val="005F5241"/>
    <w:rsid w:val="00600C33"/>
    <w:rsid w:val="00604CCA"/>
    <w:rsid w:val="006060A8"/>
    <w:rsid w:val="0060666E"/>
    <w:rsid w:val="006118FB"/>
    <w:rsid w:val="00612F18"/>
    <w:rsid w:val="006133F3"/>
    <w:rsid w:val="00615BBF"/>
    <w:rsid w:val="0061619F"/>
    <w:rsid w:val="00622789"/>
    <w:rsid w:val="006250A9"/>
    <w:rsid w:val="006339C9"/>
    <w:rsid w:val="00637432"/>
    <w:rsid w:val="0064094B"/>
    <w:rsid w:val="006446D8"/>
    <w:rsid w:val="006478D8"/>
    <w:rsid w:val="00654EF0"/>
    <w:rsid w:val="006568F2"/>
    <w:rsid w:val="00664376"/>
    <w:rsid w:val="00665064"/>
    <w:rsid w:val="00665CB3"/>
    <w:rsid w:val="00675790"/>
    <w:rsid w:val="00676F62"/>
    <w:rsid w:val="00676FC0"/>
    <w:rsid w:val="006778F5"/>
    <w:rsid w:val="0068135E"/>
    <w:rsid w:val="00681F4E"/>
    <w:rsid w:val="00684112"/>
    <w:rsid w:val="006953C2"/>
    <w:rsid w:val="006B25E0"/>
    <w:rsid w:val="006B6F38"/>
    <w:rsid w:val="006B7A7D"/>
    <w:rsid w:val="006C3D81"/>
    <w:rsid w:val="006C539C"/>
    <w:rsid w:val="006C5987"/>
    <w:rsid w:val="006D1E36"/>
    <w:rsid w:val="006D4EA6"/>
    <w:rsid w:val="006E3DA0"/>
    <w:rsid w:val="006E5784"/>
    <w:rsid w:val="006F01F1"/>
    <w:rsid w:val="006F1DA4"/>
    <w:rsid w:val="006F269A"/>
    <w:rsid w:val="006F3268"/>
    <w:rsid w:val="006F4011"/>
    <w:rsid w:val="006F5E57"/>
    <w:rsid w:val="007045DF"/>
    <w:rsid w:val="00707D87"/>
    <w:rsid w:val="00713B2D"/>
    <w:rsid w:val="00717F42"/>
    <w:rsid w:val="007212D4"/>
    <w:rsid w:val="00721510"/>
    <w:rsid w:val="00722B2B"/>
    <w:rsid w:val="00722EDF"/>
    <w:rsid w:val="0072342F"/>
    <w:rsid w:val="00730BB4"/>
    <w:rsid w:val="00732FEE"/>
    <w:rsid w:val="00734CAC"/>
    <w:rsid w:val="007403ED"/>
    <w:rsid w:val="00742400"/>
    <w:rsid w:val="00744DDA"/>
    <w:rsid w:val="007453D9"/>
    <w:rsid w:val="00751450"/>
    <w:rsid w:val="0075485E"/>
    <w:rsid w:val="00754FF7"/>
    <w:rsid w:val="00755B40"/>
    <w:rsid w:val="00756475"/>
    <w:rsid w:val="00762DE0"/>
    <w:rsid w:val="007703EA"/>
    <w:rsid w:val="007704C1"/>
    <w:rsid w:val="007721A3"/>
    <w:rsid w:val="00772FFB"/>
    <w:rsid w:val="007807E4"/>
    <w:rsid w:val="0078081F"/>
    <w:rsid w:val="00780B69"/>
    <w:rsid w:val="00783C1F"/>
    <w:rsid w:val="007842FD"/>
    <w:rsid w:val="007852A1"/>
    <w:rsid w:val="00790CC9"/>
    <w:rsid w:val="00793795"/>
    <w:rsid w:val="00793E02"/>
    <w:rsid w:val="0079443C"/>
    <w:rsid w:val="007959E6"/>
    <w:rsid w:val="007A0788"/>
    <w:rsid w:val="007A6A2C"/>
    <w:rsid w:val="007A7219"/>
    <w:rsid w:val="007A76F1"/>
    <w:rsid w:val="007B2B1F"/>
    <w:rsid w:val="007B2B6D"/>
    <w:rsid w:val="007C18DC"/>
    <w:rsid w:val="007C392A"/>
    <w:rsid w:val="007C4B20"/>
    <w:rsid w:val="007C6C09"/>
    <w:rsid w:val="007D0692"/>
    <w:rsid w:val="007D22A1"/>
    <w:rsid w:val="007D3216"/>
    <w:rsid w:val="007D51C0"/>
    <w:rsid w:val="007D5BE6"/>
    <w:rsid w:val="007D6E3A"/>
    <w:rsid w:val="007E7438"/>
    <w:rsid w:val="007F0B61"/>
    <w:rsid w:val="007F0C78"/>
    <w:rsid w:val="007F2DFD"/>
    <w:rsid w:val="007F4F76"/>
    <w:rsid w:val="007F7CBA"/>
    <w:rsid w:val="00802338"/>
    <w:rsid w:val="00802742"/>
    <w:rsid w:val="00802B6C"/>
    <w:rsid w:val="00803D35"/>
    <w:rsid w:val="00814989"/>
    <w:rsid w:val="0081719E"/>
    <w:rsid w:val="0082467C"/>
    <w:rsid w:val="00824FA8"/>
    <w:rsid w:val="00825CA0"/>
    <w:rsid w:val="00830A55"/>
    <w:rsid w:val="00833906"/>
    <w:rsid w:val="00840140"/>
    <w:rsid w:val="00852105"/>
    <w:rsid w:val="00856096"/>
    <w:rsid w:val="00856328"/>
    <w:rsid w:val="00860142"/>
    <w:rsid w:val="008653A8"/>
    <w:rsid w:val="00873AEC"/>
    <w:rsid w:val="00881035"/>
    <w:rsid w:val="00881F26"/>
    <w:rsid w:val="00882EA6"/>
    <w:rsid w:val="0088348E"/>
    <w:rsid w:val="00886C18"/>
    <w:rsid w:val="0089390A"/>
    <w:rsid w:val="00895BD7"/>
    <w:rsid w:val="0089674E"/>
    <w:rsid w:val="008A1E41"/>
    <w:rsid w:val="008A78A0"/>
    <w:rsid w:val="008A7E9D"/>
    <w:rsid w:val="008B0E71"/>
    <w:rsid w:val="008B3585"/>
    <w:rsid w:val="008B583C"/>
    <w:rsid w:val="008B7634"/>
    <w:rsid w:val="008C091B"/>
    <w:rsid w:val="008C11B9"/>
    <w:rsid w:val="008C27D4"/>
    <w:rsid w:val="008C5EFF"/>
    <w:rsid w:val="008D46DD"/>
    <w:rsid w:val="008D6073"/>
    <w:rsid w:val="008D655B"/>
    <w:rsid w:val="008D7C80"/>
    <w:rsid w:val="008E4930"/>
    <w:rsid w:val="008E7BDD"/>
    <w:rsid w:val="008F13A0"/>
    <w:rsid w:val="00900065"/>
    <w:rsid w:val="00906F8A"/>
    <w:rsid w:val="009108D0"/>
    <w:rsid w:val="00910FCB"/>
    <w:rsid w:val="00925916"/>
    <w:rsid w:val="00926724"/>
    <w:rsid w:val="00927084"/>
    <w:rsid w:val="009342BC"/>
    <w:rsid w:val="009378E5"/>
    <w:rsid w:val="00940D3A"/>
    <w:rsid w:val="009412AE"/>
    <w:rsid w:val="00943050"/>
    <w:rsid w:val="0094452B"/>
    <w:rsid w:val="009447CA"/>
    <w:rsid w:val="009449DB"/>
    <w:rsid w:val="00945655"/>
    <w:rsid w:val="009470A1"/>
    <w:rsid w:val="009553FF"/>
    <w:rsid w:val="009565C0"/>
    <w:rsid w:val="00961389"/>
    <w:rsid w:val="00964570"/>
    <w:rsid w:val="00970A57"/>
    <w:rsid w:val="0097618E"/>
    <w:rsid w:val="009771CE"/>
    <w:rsid w:val="009817AB"/>
    <w:rsid w:val="009861F0"/>
    <w:rsid w:val="00990633"/>
    <w:rsid w:val="00993A6B"/>
    <w:rsid w:val="00993CBB"/>
    <w:rsid w:val="00997261"/>
    <w:rsid w:val="009A3321"/>
    <w:rsid w:val="009A6DAF"/>
    <w:rsid w:val="009B59BD"/>
    <w:rsid w:val="009C2791"/>
    <w:rsid w:val="009C3368"/>
    <w:rsid w:val="009C3960"/>
    <w:rsid w:val="009D052C"/>
    <w:rsid w:val="009D0C4E"/>
    <w:rsid w:val="009D11F5"/>
    <w:rsid w:val="009E158A"/>
    <w:rsid w:val="009E3BDA"/>
    <w:rsid w:val="009E4A00"/>
    <w:rsid w:val="009E5799"/>
    <w:rsid w:val="009E71A9"/>
    <w:rsid w:val="009F1F04"/>
    <w:rsid w:val="009F2C7A"/>
    <w:rsid w:val="009F635E"/>
    <w:rsid w:val="00A03426"/>
    <w:rsid w:val="00A05EEF"/>
    <w:rsid w:val="00A10A91"/>
    <w:rsid w:val="00A11170"/>
    <w:rsid w:val="00A124C2"/>
    <w:rsid w:val="00A137B4"/>
    <w:rsid w:val="00A1670D"/>
    <w:rsid w:val="00A20B60"/>
    <w:rsid w:val="00A24CD7"/>
    <w:rsid w:val="00A25378"/>
    <w:rsid w:val="00A25766"/>
    <w:rsid w:val="00A26937"/>
    <w:rsid w:val="00A31D00"/>
    <w:rsid w:val="00A378D2"/>
    <w:rsid w:val="00A37F48"/>
    <w:rsid w:val="00A400F7"/>
    <w:rsid w:val="00A42471"/>
    <w:rsid w:val="00A42AA0"/>
    <w:rsid w:val="00A4448A"/>
    <w:rsid w:val="00A61719"/>
    <w:rsid w:val="00A7172E"/>
    <w:rsid w:val="00A71867"/>
    <w:rsid w:val="00A7393C"/>
    <w:rsid w:val="00A74162"/>
    <w:rsid w:val="00A81130"/>
    <w:rsid w:val="00A81B43"/>
    <w:rsid w:val="00A81EEC"/>
    <w:rsid w:val="00A869EC"/>
    <w:rsid w:val="00A92DE0"/>
    <w:rsid w:val="00A942FB"/>
    <w:rsid w:val="00A942FE"/>
    <w:rsid w:val="00A94595"/>
    <w:rsid w:val="00A96B5A"/>
    <w:rsid w:val="00AA05B0"/>
    <w:rsid w:val="00AA34B3"/>
    <w:rsid w:val="00AA4BC6"/>
    <w:rsid w:val="00AA7648"/>
    <w:rsid w:val="00AB1A91"/>
    <w:rsid w:val="00AB3F48"/>
    <w:rsid w:val="00AB4AFE"/>
    <w:rsid w:val="00AB697C"/>
    <w:rsid w:val="00AC35B4"/>
    <w:rsid w:val="00AD0D70"/>
    <w:rsid w:val="00AE0CF1"/>
    <w:rsid w:val="00AE121D"/>
    <w:rsid w:val="00AE6103"/>
    <w:rsid w:val="00AF1AAD"/>
    <w:rsid w:val="00AF2958"/>
    <w:rsid w:val="00AF4BCD"/>
    <w:rsid w:val="00AF5009"/>
    <w:rsid w:val="00B046EB"/>
    <w:rsid w:val="00B10C9E"/>
    <w:rsid w:val="00B12C6B"/>
    <w:rsid w:val="00B17690"/>
    <w:rsid w:val="00B22800"/>
    <w:rsid w:val="00B238C1"/>
    <w:rsid w:val="00B35EC1"/>
    <w:rsid w:val="00B4510A"/>
    <w:rsid w:val="00B45E6D"/>
    <w:rsid w:val="00B52AFF"/>
    <w:rsid w:val="00B546FD"/>
    <w:rsid w:val="00B5546E"/>
    <w:rsid w:val="00B5625C"/>
    <w:rsid w:val="00B648B5"/>
    <w:rsid w:val="00B66EE8"/>
    <w:rsid w:val="00B70438"/>
    <w:rsid w:val="00B70D2E"/>
    <w:rsid w:val="00B71637"/>
    <w:rsid w:val="00B71AD9"/>
    <w:rsid w:val="00B75FD9"/>
    <w:rsid w:val="00B7756B"/>
    <w:rsid w:val="00B816C8"/>
    <w:rsid w:val="00B82BA0"/>
    <w:rsid w:val="00B847CA"/>
    <w:rsid w:val="00B85A97"/>
    <w:rsid w:val="00B90241"/>
    <w:rsid w:val="00B94E0D"/>
    <w:rsid w:val="00BA015D"/>
    <w:rsid w:val="00BA016C"/>
    <w:rsid w:val="00BA697B"/>
    <w:rsid w:val="00BA73F7"/>
    <w:rsid w:val="00BB1688"/>
    <w:rsid w:val="00BB1EB5"/>
    <w:rsid w:val="00BB496C"/>
    <w:rsid w:val="00BB6863"/>
    <w:rsid w:val="00BB7D54"/>
    <w:rsid w:val="00BC3804"/>
    <w:rsid w:val="00BC6D28"/>
    <w:rsid w:val="00BD7C2E"/>
    <w:rsid w:val="00BE231D"/>
    <w:rsid w:val="00BE2EA7"/>
    <w:rsid w:val="00BE4322"/>
    <w:rsid w:val="00BE529B"/>
    <w:rsid w:val="00BF10C6"/>
    <w:rsid w:val="00BF3FB0"/>
    <w:rsid w:val="00BF5B5F"/>
    <w:rsid w:val="00C0369F"/>
    <w:rsid w:val="00C06404"/>
    <w:rsid w:val="00C06857"/>
    <w:rsid w:val="00C11964"/>
    <w:rsid w:val="00C17DB7"/>
    <w:rsid w:val="00C236C0"/>
    <w:rsid w:val="00C30499"/>
    <w:rsid w:val="00C32E76"/>
    <w:rsid w:val="00C3359D"/>
    <w:rsid w:val="00C34D22"/>
    <w:rsid w:val="00C3529C"/>
    <w:rsid w:val="00C35CE6"/>
    <w:rsid w:val="00C365FC"/>
    <w:rsid w:val="00C422A5"/>
    <w:rsid w:val="00C4469B"/>
    <w:rsid w:val="00C44C2C"/>
    <w:rsid w:val="00C466C6"/>
    <w:rsid w:val="00C51146"/>
    <w:rsid w:val="00C511F1"/>
    <w:rsid w:val="00C52AB6"/>
    <w:rsid w:val="00C541C6"/>
    <w:rsid w:val="00C632DB"/>
    <w:rsid w:val="00C7040E"/>
    <w:rsid w:val="00C718E1"/>
    <w:rsid w:val="00C73F44"/>
    <w:rsid w:val="00C768AF"/>
    <w:rsid w:val="00C77554"/>
    <w:rsid w:val="00C77C78"/>
    <w:rsid w:val="00C84E60"/>
    <w:rsid w:val="00C92705"/>
    <w:rsid w:val="00C9392D"/>
    <w:rsid w:val="00C94243"/>
    <w:rsid w:val="00C95D0A"/>
    <w:rsid w:val="00C97056"/>
    <w:rsid w:val="00CA0CD4"/>
    <w:rsid w:val="00CA1A6C"/>
    <w:rsid w:val="00CA2693"/>
    <w:rsid w:val="00CA50C6"/>
    <w:rsid w:val="00CA57B9"/>
    <w:rsid w:val="00CA59DB"/>
    <w:rsid w:val="00CB1244"/>
    <w:rsid w:val="00CB6F66"/>
    <w:rsid w:val="00CC7258"/>
    <w:rsid w:val="00CC7645"/>
    <w:rsid w:val="00CD2600"/>
    <w:rsid w:val="00CD2AFD"/>
    <w:rsid w:val="00CD2D6A"/>
    <w:rsid w:val="00CD5D95"/>
    <w:rsid w:val="00CE13DB"/>
    <w:rsid w:val="00CE2925"/>
    <w:rsid w:val="00CF2705"/>
    <w:rsid w:val="00CF49ED"/>
    <w:rsid w:val="00D00F70"/>
    <w:rsid w:val="00D017FF"/>
    <w:rsid w:val="00D02617"/>
    <w:rsid w:val="00D0305E"/>
    <w:rsid w:val="00D06596"/>
    <w:rsid w:val="00D065A9"/>
    <w:rsid w:val="00D075C0"/>
    <w:rsid w:val="00D1718A"/>
    <w:rsid w:val="00D174EF"/>
    <w:rsid w:val="00D23D36"/>
    <w:rsid w:val="00D23FF7"/>
    <w:rsid w:val="00D273AD"/>
    <w:rsid w:val="00D30CC7"/>
    <w:rsid w:val="00D3226B"/>
    <w:rsid w:val="00D3437C"/>
    <w:rsid w:val="00D42F9A"/>
    <w:rsid w:val="00D471D3"/>
    <w:rsid w:val="00D510A9"/>
    <w:rsid w:val="00D52F66"/>
    <w:rsid w:val="00D53CE0"/>
    <w:rsid w:val="00D567B3"/>
    <w:rsid w:val="00D57DD5"/>
    <w:rsid w:val="00D60669"/>
    <w:rsid w:val="00D670B1"/>
    <w:rsid w:val="00D70524"/>
    <w:rsid w:val="00D72B3E"/>
    <w:rsid w:val="00D72D62"/>
    <w:rsid w:val="00D73ACD"/>
    <w:rsid w:val="00D74695"/>
    <w:rsid w:val="00D80628"/>
    <w:rsid w:val="00D815E0"/>
    <w:rsid w:val="00D92A07"/>
    <w:rsid w:val="00D9676F"/>
    <w:rsid w:val="00D97A5F"/>
    <w:rsid w:val="00DA028E"/>
    <w:rsid w:val="00DA0E2C"/>
    <w:rsid w:val="00DA2834"/>
    <w:rsid w:val="00DA2954"/>
    <w:rsid w:val="00DA55A2"/>
    <w:rsid w:val="00DA62C6"/>
    <w:rsid w:val="00DA70AC"/>
    <w:rsid w:val="00DB1E91"/>
    <w:rsid w:val="00DB2CE9"/>
    <w:rsid w:val="00DB6ADD"/>
    <w:rsid w:val="00DC3100"/>
    <w:rsid w:val="00DC7CA7"/>
    <w:rsid w:val="00DD5A13"/>
    <w:rsid w:val="00DD7EAA"/>
    <w:rsid w:val="00DE0DCE"/>
    <w:rsid w:val="00DE3D19"/>
    <w:rsid w:val="00DE7770"/>
    <w:rsid w:val="00DF07B0"/>
    <w:rsid w:val="00DF61DE"/>
    <w:rsid w:val="00DF7196"/>
    <w:rsid w:val="00DF7A6B"/>
    <w:rsid w:val="00E0444E"/>
    <w:rsid w:val="00E1113B"/>
    <w:rsid w:val="00E11734"/>
    <w:rsid w:val="00E11CE8"/>
    <w:rsid w:val="00E120A7"/>
    <w:rsid w:val="00E151F0"/>
    <w:rsid w:val="00E17A23"/>
    <w:rsid w:val="00E225A6"/>
    <w:rsid w:val="00E26144"/>
    <w:rsid w:val="00E26903"/>
    <w:rsid w:val="00E329F7"/>
    <w:rsid w:val="00E37C4C"/>
    <w:rsid w:val="00E421B3"/>
    <w:rsid w:val="00E4263E"/>
    <w:rsid w:val="00E46411"/>
    <w:rsid w:val="00E47AD0"/>
    <w:rsid w:val="00E54262"/>
    <w:rsid w:val="00E5574A"/>
    <w:rsid w:val="00E63248"/>
    <w:rsid w:val="00E637EC"/>
    <w:rsid w:val="00E74EFF"/>
    <w:rsid w:val="00E7523F"/>
    <w:rsid w:val="00E80DB7"/>
    <w:rsid w:val="00E82437"/>
    <w:rsid w:val="00E87A72"/>
    <w:rsid w:val="00E96BEC"/>
    <w:rsid w:val="00E96D0B"/>
    <w:rsid w:val="00EA070B"/>
    <w:rsid w:val="00EA2F13"/>
    <w:rsid w:val="00EA405D"/>
    <w:rsid w:val="00EA5332"/>
    <w:rsid w:val="00EA57B6"/>
    <w:rsid w:val="00EB65C2"/>
    <w:rsid w:val="00EB662F"/>
    <w:rsid w:val="00EC125A"/>
    <w:rsid w:val="00ED1DBD"/>
    <w:rsid w:val="00EE0AA9"/>
    <w:rsid w:val="00EE3BB5"/>
    <w:rsid w:val="00EF3FF9"/>
    <w:rsid w:val="00EF6277"/>
    <w:rsid w:val="00EF6BBF"/>
    <w:rsid w:val="00F00792"/>
    <w:rsid w:val="00F04E66"/>
    <w:rsid w:val="00F077DF"/>
    <w:rsid w:val="00F10987"/>
    <w:rsid w:val="00F13EB1"/>
    <w:rsid w:val="00F15348"/>
    <w:rsid w:val="00F158F9"/>
    <w:rsid w:val="00F2309C"/>
    <w:rsid w:val="00F2360D"/>
    <w:rsid w:val="00F30B58"/>
    <w:rsid w:val="00F416C5"/>
    <w:rsid w:val="00F4181E"/>
    <w:rsid w:val="00F50C44"/>
    <w:rsid w:val="00F50CD3"/>
    <w:rsid w:val="00F51CFA"/>
    <w:rsid w:val="00F53961"/>
    <w:rsid w:val="00F55E9E"/>
    <w:rsid w:val="00F57A14"/>
    <w:rsid w:val="00F6125C"/>
    <w:rsid w:val="00F6311C"/>
    <w:rsid w:val="00F64DA9"/>
    <w:rsid w:val="00F67CE1"/>
    <w:rsid w:val="00F70303"/>
    <w:rsid w:val="00F712D1"/>
    <w:rsid w:val="00F742A8"/>
    <w:rsid w:val="00F74B51"/>
    <w:rsid w:val="00F77816"/>
    <w:rsid w:val="00F80C33"/>
    <w:rsid w:val="00F80CDE"/>
    <w:rsid w:val="00F83668"/>
    <w:rsid w:val="00F87041"/>
    <w:rsid w:val="00F97BA1"/>
    <w:rsid w:val="00F97EFA"/>
    <w:rsid w:val="00FA0B26"/>
    <w:rsid w:val="00FA233F"/>
    <w:rsid w:val="00FB1D66"/>
    <w:rsid w:val="00FB5F6B"/>
    <w:rsid w:val="00FC1380"/>
    <w:rsid w:val="00FC5B33"/>
    <w:rsid w:val="00FD0978"/>
    <w:rsid w:val="00FD28AB"/>
    <w:rsid w:val="00FD3493"/>
    <w:rsid w:val="00FD628C"/>
    <w:rsid w:val="00FD64FC"/>
    <w:rsid w:val="00FE0856"/>
    <w:rsid w:val="00FE3ED5"/>
    <w:rsid w:val="00FF53EA"/>
    <w:rsid w:val="00FF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8C1D4"/>
  <w15:chartTrackingRefBased/>
  <w15:docId w15:val="{F2E49D2C-8A8D-4A48-B4C1-A99F4EE0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6FA"/>
    <w:rPr>
      <w:rFonts w:ascii="Cambria" w:eastAsia="Times New Roman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6EA1"/>
    <w:pPr>
      <w:keepNext/>
      <w:numPr>
        <w:numId w:val="1"/>
      </w:numPr>
      <w:spacing w:before="240" w:after="60"/>
      <w:outlineLvl w:val="0"/>
    </w:pPr>
    <w:rPr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ListContinue"/>
    <w:next w:val="ListContinue"/>
    <w:link w:val="Heading2Char"/>
    <w:unhideWhenUsed/>
    <w:qFormat/>
    <w:rsid w:val="001D6EA1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nhideWhenUsed/>
    <w:qFormat/>
    <w:rsid w:val="001D6EA1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nhideWhenUsed/>
    <w:qFormat/>
    <w:rsid w:val="00571C21"/>
    <w:pPr>
      <w:keepNext/>
      <w:numPr>
        <w:ilvl w:val="3"/>
        <w:numId w:val="1"/>
      </w:numPr>
      <w:spacing w:before="240" w:after="60"/>
      <w:outlineLvl w:val="3"/>
    </w:pPr>
    <w:rPr>
      <w:b/>
      <w:bCs/>
      <w:sz w:val="26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nhideWhenUsed/>
    <w:qFormat/>
    <w:rsid w:val="00571C21"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nhideWhenUsed/>
    <w:qFormat/>
    <w:rsid w:val="001D6EA1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D6EA1"/>
    <w:pPr>
      <w:numPr>
        <w:ilvl w:val="6"/>
        <w:numId w:val="1"/>
      </w:numPr>
      <w:spacing w:before="240" w:after="60"/>
      <w:outlineLvl w:val="6"/>
    </w:pPr>
    <w:rPr>
      <w:rFonts w:ascii="Calibri" w:hAnsi="Calibri"/>
      <w:lang w:val="x-none" w:eastAsia="x-none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D6EA1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D6EA1"/>
    <w:pPr>
      <w:numPr>
        <w:ilvl w:val="8"/>
        <w:numId w:val="1"/>
      </w:numPr>
      <w:spacing w:before="240" w:after="60"/>
      <w:outlineLvl w:val="8"/>
    </w:pPr>
    <w:rPr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D6EA1"/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character" w:customStyle="1" w:styleId="Heading2Char">
    <w:name w:val="Heading 2 Char"/>
    <w:link w:val="Heading2"/>
    <w:rsid w:val="001D6EA1"/>
    <w:rPr>
      <w:rFonts w:ascii="Cambria" w:eastAsia="Times New Roman" w:hAnsi="Cambria"/>
      <w:b/>
      <w:bCs/>
      <w:iCs/>
      <w:sz w:val="28"/>
      <w:szCs w:val="28"/>
      <w:lang w:val="x-none" w:eastAsia="x-none"/>
    </w:rPr>
  </w:style>
  <w:style w:type="character" w:customStyle="1" w:styleId="Heading3Char">
    <w:name w:val="Heading 3 Char"/>
    <w:link w:val="Heading3"/>
    <w:rsid w:val="001D6EA1"/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customStyle="1" w:styleId="Heading4Char">
    <w:name w:val="Heading 4 Char"/>
    <w:link w:val="Heading4"/>
    <w:rsid w:val="00571C21"/>
    <w:rPr>
      <w:rFonts w:ascii="Cambria" w:eastAsia="Times New Roman" w:hAnsi="Cambria"/>
      <w:b/>
      <w:bCs/>
      <w:sz w:val="26"/>
      <w:szCs w:val="28"/>
      <w:lang w:val="x-none" w:eastAsia="x-none"/>
    </w:rPr>
  </w:style>
  <w:style w:type="character" w:customStyle="1" w:styleId="Heading5Char">
    <w:name w:val="Heading 5 Char"/>
    <w:link w:val="Heading5"/>
    <w:rsid w:val="00571C21"/>
    <w:rPr>
      <w:rFonts w:ascii="Cambria" w:eastAsia="Times New Roman" w:hAnsi="Cambria"/>
      <w:b/>
      <w:bCs/>
      <w:iCs/>
      <w:sz w:val="24"/>
      <w:szCs w:val="26"/>
      <w:lang w:val="x-none" w:eastAsia="x-none"/>
    </w:rPr>
  </w:style>
  <w:style w:type="character" w:customStyle="1" w:styleId="Heading6Char">
    <w:name w:val="Heading 6 Char"/>
    <w:link w:val="Heading6"/>
    <w:rsid w:val="001D6EA1"/>
    <w:rPr>
      <w:rFonts w:eastAsia="Times New Roman"/>
      <w:b/>
      <w:bCs/>
      <w:sz w:val="22"/>
      <w:szCs w:val="22"/>
      <w:lang w:val="x-none" w:eastAsia="x-none"/>
    </w:rPr>
  </w:style>
  <w:style w:type="character" w:customStyle="1" w:styleId="Heading7Char">
    <w:name w:val="Heading 7 Char"/>
    <w:link w:val="Heading7"/>
    <w:semiHidden/>
    <w:rsid w:val="001D6EA1"/>
    <w:rPr>
      <w:rFonts w:eastAsia="Times New Roman"/>
      <w:sz w:val="24"/>
      <w:szCs w:val="24"/>
      <w:lang w:val="x-none" w:eastAsia="x-none"/>
    </w:rPr>
  </w:style>
  <w:style w:type="character" w:customStyle="1" w:styleId="Heading8Char">
    <w:name w:val="Heading 8 Char"/>
    <w:link w:val="Heading8"/>
    <w:semiHidden/>
    <w:rsid w:val="001D6EA1"/>
    <w:rPr>
      <w:rFonts w:eastAsia="Times New Roman"/>
      <w:i/>
      <w:iCs/>
      <w:sz w:val="24"/>
      <w:szCs w:val="24"/>
      <w:lang w:val="x-none" w:eastAsia="x-none"/>
    </w:rPr>
  </w:style>
  <w:style w:type="character" w:customStyle="1" w:styleId="Heading9Char">
    <w:name w:val="Heading 9 Char"/>
    <w:link w:val="Heading9"/>
    <w:semiHidden/>
    <w:rsid w:val="001D6EA1"/>
    <w:rPr>
      <w:rFonts w:ascii="Cambria" w:eastAsia="Times New Roman" w:hAnsi="Cambria"/>
      <w:sz w:val="22"/>
      <w:szCs w:val="22"/>
      <w:lang w:val="x-none" w:eastAsia="x-none"/>
    </w:rPr>
  </w:style>
  <w:style w:type="paragraph" w:styleId="NoSpacing">
    <w:name w:val="No Spacing"/>
    <w:link w:val="NoSpacingChar"/>
    <w:uiPriority w:val="1"/>
    <w:qFormat/>
    <w:rsid w:val="001D6EA1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1D6EA1"/>
    <w:rPr>
      <w:rFonts w:eastAsia="Times New Roman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rsid w:val="001D6EA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1D6EA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D6EA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D6EA1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1D6EA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D6EA1"/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6EA1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qFormat/>
    <w:rsid w:val="001D6EA1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character" w:styleId="Hyperlink">
    <w:name w:val="Hyperlink"/>
    <w:uiPriority w:val="99"/>
    <w:unhideWhenUsed/>
    <w:rsid w:val="001D6E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6EA1"/>
    <w:pPr>
      <w:ind w:left="72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D6EA1"/>
    <w:pPr>
      <w:ind w:left="240"/>
    </w:pPr>
    <w:rPr>
      <w:rFonts w:ascii="Calibri" w:hAnsi="Calibri" w:cs="Calibr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D6EA1"/>
    <w:pPr>
      <w:ind w:left="480"/>
    </w:pPr>
    <w:rPr>
      <w:rFonts w:ascii="Calibri" w:hAnsi="Calibri" w:cs="Calibri"/>
      <w:i/>
      <w:iCs/>
      <w:sz w:val="20"/>
      <w:szCs w:val="20"/>
    </w:rPr>
  </w:style>
  <w:style w:type="character" w:styleId="BookTitle">
    <w:name w:val="Book Title"/>
    <w:uiPriority w:val="33"/>
    <w:qFormat/>
    <w:rsid w:val="001D6EA1"/>
    <w:rPr>
      <w:b/>
      <w:bCs/>
      <w:smallCaps/>
      <w:spacing w:val="5"/>
    </w:rPr>
  </w:style>
  <w:style w:type="paragraph" w:styleId="ListContinue2">
    <w:name w:val="List Continue 2"/>
    <w:basedOn w:val="Normal"/>
    <w:rsid w:val="001D6EA1"/>
    <w:pPr>
      <w:spacing w:after="120"/>
      <w:ind w:left="720"/>
      <w:contextualSpacing/>
    </w:pPr>
  </w:style>
  <w:style w:type="paragraph" w:styleId="ListContinue">
    <w:name w:val="List Continue"/>
    <w:basedOn w:val="Normal"/>
    <w:rsid w:val="001D6EA1"/>
    <w:pPr>
      <w:spacing w:after="120"/>
      <w:ind w:left="360"/>
      <w:contextualSpacing/>
    </w:pPr>
  </w:style>
  <w:style w:type="paragraph" w:styleId="Title">
    <w:name w:val="Title"/>
    <w:basedOn w:val="Normal"/>
    <w:next w:val="Normal"/>
    <w:link w:val="TitleChar"/>
    <w:qFormat/>
    <w:rsid w:val="001D6EA1"/>
    <w:pPr>
      <w:spacing w:before="240" w:after="60"/>
      <w:jc w:val="center"/>
      <w:outlineLvl w:val="0"/>
    </w:pPr>
    <w:rPr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1D6EA1"/>
    <w:rPr>
      <w:rFonts w:ascii="Cambria" w:eastAsia="Times New Roman" w:hAnsi="Cambria"/>
      <w:b/>
      <w:bCs/>
      <w:kern w:val="28"/>
      <w:sz w:val="32"/>
      <w:szCs w:val="32"/>
    </w:rPr>
  </w:style>
  <w:style w:type="paragraph" w:styleId="TOC4">
    <w:name w:val="toc 4"/>
    <w:basedOn w:val="Normal"/>
    <w:next w:val="Normal"/>
    <w:autoRedefine/>
    <w:uiPriority w:val="39"/>
    <w:rsid w:val="001D6EA1"/>
    <w:pPr>
      <w:ind w:left="72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1D6EA1"/>
    <w:pPr>
      <w:ind w:left="96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D6EA1"/>
    <w:pPr>
      <w:ind w:left="12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D6EA1"/>
    <w:pPr>
      <w:ind w:left="144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D6EA1"/>
    <w:pPr>
      <w:ind w:left="168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D6EA1"/>
    <w:pPr>
      <w:ind w:left="1920"/>
    </w:pPr>
    <w:rPr>
      <w:rFonts w:ascii="Calibri" w:hAnsi="Calibri" w:cs="Calibri"/>
      <w:sz w:val="18"/>
      <w:szCs w:val="18"/>
    </w:rPr>
  </w:style>
  <w:style w:type="paragraph" w:styleId="NormalIndent">
    <w:name w:val="Normal Indent"/>
    <w:basedOn w:val="Normal"/>
    <w:next w:val="Normal"/>
    <w:rsid w:val="001D6EA1"/>
    <w:pPr>
      <w:ind w:left="720"/>
    </w:pPr>
  </w:style>
  <w:style w:type="paragraph" w:styleId="PlainText">
    <w:name w:val="Plain Text"/>
    <w:basedOn w:val="Normal"/>
    <w:link w:val="PlainTextChar"/>
    <w:rsid w:val="001D6EA1"/>
    <w:rPr>
      <w:rFonts w:ascii="Courier New" w:hAnsi="Courier New"/>
      <w:sz w:val="20"/>
      <w:szCs w:val="20"/>
      <w:lang w:val="x-none" w:eastAsia="x-none"/>
    </w:rPr>
  </w:style>
  <w:style w:type="character" w:customStyle="1" w:styleId="PlainTextChar">
    <w:name w:val="Plain Text Char"/>
    <w:link w:val="PlainText"/>
    <w:rsid w:val="001D6EA1"/>
    <w:rPr>
      <w:rFonts w:ascii="Courier New" w:eastAsia="Times New Roman" w:hAnsi="Courier New" w:cs="Courier New"/>
    </w:rPr>
  </w:style>
  <w:style w:type="character" w:customStyle="1" w:styleId="apple-style-span">
    <w:name w:val="apple-style-span"/>
    <w:basedOn w:val="DefaultParagraphFont"/>
    <w:rsid w:val="001D6EA1"/>
  </w:style>
  <w:style w:type="character" w:customStyle="1" w:styleId="apple-converted-space">
    <w:name w:val="apple-converted-space"/>
    <w:basedOn w:val="DefaultParagraphFont"/>
    <w:rsid w:val="001D6EA1"/>
  </w:style>
  <w:style w:type="table" w:styleId="TableGrid">
    <w:name w:val="Table Grid"/>
    <w:basedOn w:val="TableNormal"/>
    <w:rsid w:val="001D6EA1"/>
    <w:rPr>
      <w:rFonts w:ascii="Times New Roman" w:eastAsia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Entry">
    <w:name w:val="TOCEntry"/>
    <w:basedOn w:val="Normal"/>
    <w:rsid w:val="001D6EA1"/>
    <w:pPr>
      <w:keepNext/>
      <w:keepLines/>
      <w:spacing w:before="120" w:after="240" w:line="240" w:lineRule="atLeast"/>
    </w:pPr>
    <w:rPr>
      <w:rFonts w:ascii="Times" w:hAnsi="Times"/>
      <w:b/>
      <w:sz w:val="36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D22A1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aliases w:val="List of Figures"/>
    <w:basedOn w:val="Normal"/>
    <w:next w:val="Normal"/>
    <w:uiPriority w:val="99"/>
    <w:unhideWhenUsed/>
    <w:rsid w:val="00A24CD7"/>
    <w:pPr>
      <w:ind w:left="480" w:hanging="480"/>
    </w:pPr>
    <w:rPr>
      <w:rFonts w:asciiTheme="minorHAnsi" w:hAnsiTheme="minorHAnsi" w:cstheme="minorHAnsi"/>
      <w:smallCaps/>
      <w:szCs w:val="20"/>
    </w:rPr>
  </w:style>
  <w:style w:type="table" w:styleId="PlainTable1">
    <w:name w:val="Plain Table 1"/>
    <w:basedOn w:val="TableNormal"/>
    <w:uiPriority w:val="41"/>
    <w:rsid w:val="005F405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5F405A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5F405A"/>
  </w:style>
  <w:style w:type="table" w:styleId="GridTable5Dark-Accent3">
    <w:name w:val="Grid Table 5 Dark Accent 3"/>
    <w:basedOn w:val="TableNormal"/>
    <w:uiPriority w:val="50"/>
    <w:rsid w:val="00571C21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2">
    <w:name w:val="Grid Table 5 Dark Accent 2"/>
    <w:basedOn w:val="TableNormal"/>
    <w:uiPriority w:val="50"/>
    <w:rsid w:val="00571C2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571C2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6">
    <w:name w:val="Grid Table 5 Dark Accent 6"/>
    <w:basedOn w:val="TableNormal"/>
    <w:uiPriority w:val="50"/>
    <w:rsid w:val="00571C21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4">
    <w:name w:val="Grid Table 5 Dark Accent 4"/>
    <w:basedOn w:val="TableNormal"/>
    <w:uiPriority w:val="50"/>
    <w:rsid w:val="00571C21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customStyle="1" w:styleId="Body">
    <w:name w:val="Body"/>
    <w:rsid w:val="00111649"/>
    <w:rPr>
      <w:rFonts w:ascii="Times New Roman" w:eastAsia="Arial Unicode MS" w:hAnsi="Times New Roman" w:cs="Arial Unicode MS"/>
      <w:color w:val="000000"/>
      <w:sz w:val="24"/>
      <w:szCs w:val="24"/>
      <w:u w:color="000000"/>
      <w:lang w:val="en-GB" w:eastAsia="en-GB"/>
    </w:rPr>
  </w:style>
  <w:style w:type="numbering" w:customStyle="1" w:styleId="ImportedStyle2">
    <w:name w:val="Imported Style 2"/>
    <w:rsid w:val="00111649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unhideWhenUsed/>
    <w:rsid w:val="007B2B1F"/>
    <w:pPr>
      <w:tabs>
        <w:tab w:val="left" w:pos="384"/>
      </w:tabs>
      <w:ind w:left="384" w:hanging="384"/>
    </w:pPr>
  </w:style>
  <w:style w:type="table" w:styleId="GridTable5Dark-Accent5">
    <w:name w:val="Grid Table 5 Dark Accent 5"/>
    <w:basedOn w:val="TableNormal"/>
    <w:uiPriority w:val="50"/>
    <w:rsid w:val="00681F4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">
    <w:name w:val="Grid Table 5 Dark"/>
    <w:basedOn w:val="TableNormal"/>
    <w:uiPriority w:val="50"/>
    <w:rsid w:val="00A617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numbering" w:customStyle="1" w:styleId="ImportedStyle3">
    <w:name w:val="Imported Style 3"/>
    <w:rsid w:val="00EF6277"/>
    <w:pPr>
      <w:numPr>
        <w:numId w:val="22"/>
      </w:numPr>
    </w:pPr>
  </w:style>
  <w:style w:type="character" w:customStyle="1" w:styleId="mi">
    <w:name w:val="mi"/>
    <w:basedOn w:val="DefaultParagraphFont"/>
    <w:rsid w:val="00EF6277"/>
  </w:style>
  <w:style w:type="character" w:styleId="PlaceholderText">
    <w:name w:val="Placeholder Text"/>
    <w:basedOn w:val="DefaultParagraphFont"/>
    <w:uiPriority w:val="99"/>
    <w:semiHidden/>
    <w:rsid w:val="00EF627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4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96C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BB496C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BB496C"/>
  </w:style>
  <w:style w:type="character" w:customStyle="1" w:styleId="hljs-literal">
    <w:name w:val="hljs-literal"/>
    <w:basedOn w:val="DefaultParagraphFont"/>
    <w:rsid w:val="00BB496C"/>
  </w:style>
  <w:style w:type="character" w:customStyle="1" w:styleId="hljs-number">
    <w:name w:val="hljs-number"/>
    <w:basedOn w:val="DefaultParagraphFont"/>
    <w:rsid w:val="00BB496C"/>
  </w:style>
  <w:style w:type="character" w:customStyle="1" w:styleId="hljs-string">
    <w:name w:val="hljs-string"/>
    <w:basedOn w:val="DefaultParagraphFont"/>
    <w:rsid w:val="00BB496C"/>
  </w:style>
  <w:style w:type="character" w:customStyle="1" w:styleId="lrzxr">
    <w:name w:val="lrzxr"/>
    <w:basedOn w:val="DefaultParagraphFont"/>
    <w:rsid w:val="005349CD"/>
  </w:style>
  <w:style w:type="paragraph" w:customStyle="1" w:styleId="ProjConnbodytext">
    <w:name w:val="ProjConn bodytext"/>
    <w:basedOn w:val="BodyText"/>
    <w:rsid w:val="00AA05B0"/>
    <w:pPr>
      <w:jc w:val="both"/>
    </w:pPr>
    <w:rPr>
      <w:rFonts w:ascii="Arial" w:hAnsi="Arial" w:cs="Arial"/>
      <w:sz w:val="20"/>
      <w:szCs w:val="22"/>
    </w:rPr>
  </w:style>
  <w:style w:type="paragraph" w:styleId="BodyText">
    <w:name w:val="Body Text"/>
    <w:basedOn w:val="Normal"/>
    <w:link w:val="BodyTextChar"/>
    <w:uiPriority w:val="99"/>
    <w:unhideWhenUsed/>
    <w:rsid w:val="00AA05B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05B0"/>
    <w:rPr>
      <w:rFonts w:ascii="Cambria" w:eastAsia="Times New Roman" w:hAnsi="Cambria"/>
      <w:sz w:val="24"/>
      <w:szCs w:val="24"/>
    </w:rPr>
  </w:style>
  <w:style w:type="paragraph" w:customStyle="1" w:styleId="Default">
    <w:name w:val="Default"/>
    <w:rsid w:val="001003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1244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5411E8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table" w:styleId="GridTable4-Accent4">
    <w:name w:val="Grid Table 4 Accent 4"/>
    <w:basedOn w:val="TableNormal"/>
    <w:uiPriority w:val="49"/>
    <w:rsid w:val="00A942F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-Accent4">
    <w:name w:val="Grid Table 1 Light Accent 4"/>
    <w:basedOn w:val="TableNormal"/>
    <w:uiPriority w:val="46"/>
    <w:rsid w:val="00A942F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654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47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50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51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7122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361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2350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56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8361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5679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6633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89893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9240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366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0393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25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312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32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20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64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5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81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37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80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691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351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2457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5734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5424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5957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3861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6835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3323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68474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0447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2391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126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2461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382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295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0477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9059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7403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843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549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7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06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5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ma%20Khalid\Desktop\Functional%20Requirements%20Documen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Hsi04</b:Tag>
    <b:SourceType>JournalArticle</b:SourceType>
    <b:Guid>{156A838F-D1B7-4632-803A-67207A5C0BB4}</b:Guid>
    <b:Title>Crime Data Mining: {A} General Framework and Some Examples</b:Title>
    <b:JournalName>{IEEE} Computer</b:JournalName>
    <b:Year>2004</b:Year>
    <b:Author>
      <b:Author>
        <b:NameList>
          <b:Person>
            <b:Last>Chen</b:Last>
            <b:First>Hsinchun</b:First>
          </b:Person>
          <b:Person>
            <b:Last>Chung</b:Last>
            <b:First>Wingyan</b:First>
          </b:Person>
          <b:Person>
            <b:Last>Xu</b:Last>
            <b:First>Jennifer</b:First>
            <b:Middle>Jie</b:Middle>
          </b:Person>
          <b:Person>
            <b:First>Gang</b:First>
            <b:Middle>Wang</b:Middle>
          </b:Person>
          <b:Person>
            <b:Last>Qin</b:Last>
            <b:First>Yi</b:First>
          </b:Person>
          <b:Person>
            <b:First>Michael</b:First>
            <b:Middle>Chau</b:Middle>
          </b:Person>
        </b:NameList>
      </b:Author>
    </b:Author>
    <b:RefOrder>2</b:RefOrder>
  </b:Source>
  <b:Source>
    <b:Tag>Est01</b:Tag>
    <b:SourceType>JournalArticle</b:SourceType>
    <b:Guid>{444D744E-17E2-464C-8EC5-FB566CDAF1AE}</b:Guid>
    <b:Title>Data mining techniques for autonomous exploration of large volumes of geo-referenced crime data</b:Title>
    <b:Year>2001</b:Year>
    <b:Author>
      <b:Author>
        <b:NameList>
          <b:Person>
            <b:First>Estivill-Castro</b:First>
          </b:Person>
          <b:Person>
            <b:First>Vladimir and Lee</b:First>
          </b:Person>
          <b:Person>
            <b:First>Ickjai</b:First>
          </b:Person>
        </b:NameList>
      </b:Author>
    </b:Author>
    <b:RefOrder>3</b:RefOrder>
  </b:Source>
  <b:Source>
    <b:Tag>Hos16</b:Tag>
    <b:SourceType>JournalArticle</b:SourceType>
    <b:Guid>{A01127A5-32A2-4A5E-B7B8-090B4B1BA7EC}</b:Guid>
    <b:Title>A review of data mining applications in crime</b:Title>
    <b:JournalName>Statistical Analysis and Data Mining</b:JournalName>
    <b:Year>2016</b:Year>
    <b:Pages>139--154</b:Pages>
    <b:Author>
      <b:Author>
        <b:NameList>
          <b:Person>
            <b:First>Hossein Hassani</b:First>
          </b:Person>
          <b:Person>
            <b:First>Xu Huang</b:First>
          </b:Person>
          <b:Person>
            <b:First>Emmanuel Sirimal Silva</b:First>
          </b:Person>
          <b:Person>
            <b:First>Mansi Ghodsi</b:First>
          </b:Person>
        </b:NameList>
      </b:Author>
    </b:Author>
    <b:RefOrder>4</b:RefOrder>
  </b:Source>
  <b:Source>
    <b:Tag>Mir21</b:Tag>
    <b:SourceType>JournalArticle</b:SourceType>
    <b:Guid>{29699A1E-A279-4D31-88A7-1B0B49058644}</b:Guid>
    <b:Title>Data driven smart policing: A novel road distance-based k-median model for optimal substation placement.</b:Title>
    <b:Year>2021</b:Year>
    <b:Author>
      <b:Author>
        <b:NameList>
          <b:Person>
            <b:Last>Mir</b:Last>
            <b:First>Abinta</b:First>
            <b:Middle>Mehmood, Ali Hassan, Asma Khalid, Zohair Raza Hassan, Faisal Kamiran, Agha Ali Raza, Saeed-Ul Hassan, and Mudassir Shabbir</b:Middle>
          </b:Person>
        </b:NameList>
      </b:Author>
    </b:Author>
    <b:JournalName>Computers in Human Behavior </b:JournalName>
    <b:RefOrder>1</b:RefOrder>
  </b:Source>
</b:Sources>
</file>

<file path=customXml/itemProps1.xml><?xml version="1.0" encoding="utf-8"?>
<ds:datastoreItem xmlns:ds="http://schemas.openxmlformats.org/officeDocument/2006/customXml" ds:itemID="{BC179D42-46A6-4A98-9A93-FE67294B1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Requirements Document Template</Template>
  <TotalTime>266</TotalTime>
  <Pages>1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Template</vt:lpstr>
    </vt:vector>
  </TitlesOfParts>
  <Company>PITB</Company>
  <LinksUpToDate>false</LinksUpToDate>
  <CharactersWithSpaces>2670</CharactersWithSpaces>
  <SharedDoc>false</SharedDoc>
  <HLinks>
    <vt:vector size="36" baseType="variant"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_Toc301140427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_Toc301140426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_Toc301140425</vt:lpwstr>
      </vt:variant>
      <vt:variant>
        <vt:i4>1310770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_Toc301140424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_Toc301140423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_Toc301140422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Template</dc:title>
  <dc:subject/>
  <dc:creator>Ibrar Khan</dc:creator>
  <cp:keywords/>
  <dc:description/>
  <cp:lastModifiedBy>Ibrar Khan</cp:lastModifiedBy>
  <cp:revision>51</cp:revision>
  <cp:lastPrinted>2022-12-27T12:10:00Z</cp:lastPrinted>
  <dcterms:created xsi:type="dcterms:W3CDTF">2022-12-27T06:21:00Z</dcterms:created>
  <dcterms:modified xsi:type="dcterms:W3CDTF">2022-12-27T12:12:00Z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Update Date">
    <vt:lpwstr>01-Sep-2022</vt:lpwstr>
  </property>
  <property fmtid="{D5CDD505-2E9C-101B-9397-08002B2CF9AE}" pid="4" name="Approved by">
    <vt:lpwstr>Department</vt:lpwstr>
  </property>
  <property fmtid="{D5CDD505-2E9C-101B-9397-08002B2CF9AE}" pid="5" name="ZOTERO_PREF_1">
    <vt:lpwstr>&lt;data data-version="3" zotero-version="5.0.89"&gt;&lt;session id="hs6nvfb2"/&gt;&lt;style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6" name="ZOTERO_PREF_2">
    <vt:lpwstr>nalAbbreviations" value="true"/&gt;&lt;/prefs&gt;&lt;/data&gt;</vt:lpwstr>
  </property>
  <property fmtid="{D5CDD505-2E9C-101B-9397-08002B2CF9AE}" pid="7" name="GrammarlyDocumentId">
    <vt:lpwstr>7d36d667e733f41ab7b8e5ed35fed8675bc37bf789353dea13776d339b7821e9</vt:lpwstr>
  </property>
</Properties>
</file>